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AAA080" w14:textId="77777777" w:rsidR="00F762F2" w:rsidRDefault="00F762F2">
      <w:pPr>
        <w:rPr>
          <w:sz w:val="24"/>
        </w:rPr>
      </w:pPr>
      <w:bookmarkStart w:id="0" w:name="_GoBack"/>
      <w:bookmarkEnd w:id="0"/>
      <w:r>
        <w:rPr>
          <w:sz w:val="24"/>
        </w:rPr>
        <w:t>A</w:t>
      </w:r>
      <w:r w:rsidR="00A06DC1">
        <w:rPr>
          <w:sz w:val="24"/>
        </w:rPr>
        <w:t>PPENDIX</w:t>
      </w:r>
      <w:r>
        <w:rPr>
          <w:sz w:val="24"/>
        </w:rPr>
        <w:t xml:space="preserve"> B</w:t>
      </w:r>
    </w:p>
    <w:p w14:paraId="11DC1F6D" w14:textId="77777777" w:rsidR="00F762F2" w:rsidRDefault="00F762F2">
      <w:pPr>
        <w:rPr>
          <w:sz w:val="24"/>
        </w:rPr>
      </w:pPr>
    </w:p>
    <w:p w14:paraId="44AE52AB" w14:textId="219A3579" w:rsidR="00F762F2" w:rsidRDefault="00F762F2">
      <w:pPr>
        <w:rPr>
          <w:sz w:val="24"/>
        </w:rPr>
      </w:pPr>
      <w:r>
        <w:rPr>
          <w:sz w:val="24"/>
        </w:rPr>
        <w:t>Requesting Personnel/Author</w:t>
      </w:r>
      <w:r>
        <w:rPr>
          <w:sz w:val="24"/>
          <w:u w:val="single"/>
        </w:rPr>
        <w:t xml:space="preserve">  </w:t>
      </w:r>
      <w:r w:rsidR="00CA4648">
        <w:rPr>
          <w:sz w:val="24"/>
          <w:u w:val="single"/>
        </w:rPr>
        <w:t>Dan Patnaude</w:t>
      </w:r>
      <w:r>
        <w:rPr>
          <w:sz w:val="24"/>
          <w:u w:val="single"/>
        </w:rPr>
        <w:t xml:space="preserve">   </w:t>
      </w:r>
      <w:r>
        <w:rPr>
          <w:sz w:val="24"/>
        </w:rPr>
        <w:t>Date:</w:t>
      </w:r>
      <w:r w:rsidR="00CA4648">
        <w:rPr>
          <w:sz w:val="24"/>
        </w:rPr>
        <w:t>09/18/2020</w:t>
      </w:r>
      <w:r>
        <w:rPr>
          <w:sz w:val="24"/>
        </w:rPr>
        <w:t xml:space="preserve"> Request Number:</w:t>
      </w:r>
      <w:r>
        <w:rPr>
          <w:sz w:val="24"/>
          <w:u w:val="single"/>
        </w:rPr>
        <w:tab/>
      </w:r>
      <w:r>
        <w:rPr>
          <w:sz w:val="24"/>
          <w:u w:val="single"/>
        </w:rPr>
        <w:tab/>
      </w:r>
    </w:p>
    <w:p w14:paraId="6EA63B31" w14:textId="77777777" w:rsidR="00F762F2" w:rsidRDefault="00F762F2">
      <w:pPr>
        <w:rPr>
          <w:sz w:val="24"/>
        </w:rPr>
      </w:pPr>
    </w:p>
    <w:p w14:paraId="7A39B52B" w14:textId="77777777" w:rsidR="00F762F2" w:rsidRDefault="00F762F2">
      <w:pPr>
        <w:jc w:val="center"/>
        <w:rPr>
          <w:b/>
          <w:sz w:val="24"/>
        </w:rPr>
      </w:pPr>
      <w:r>
        <w:rPr>
          <w:b/>
          <w:sz w:val="24"/>
        </w:rPr>
        <w:t>Special Activity Request Information</w:t>
      </w:r>
    </w:p>
    <w:p w14:paraId="12E821E5" w14:textId="6F4AF876" w:rsidR="00F762F2" w:rsidRDefault="00F762F2"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b/>
          <w:sz w:val="24"/>
        </w:rPr>
      </w:pPr>
      <w:r>
        <w:rPr>
          <w:sz w:val="24"/>
        </w:rPr>
        <w:t>Title</w:t>
      </w:r>
      <w:r>
        <w:rPr>
          <w:b/>
          <w:sz w:val="24"/>
        </w:rPr>
        <w:t>:</w:t>
      </w:r>
      <w:r w:rsidR="00CA4648">
        <w:rPr>
          <w:b/>
          <w:sz w:val="24"/>
        </w:rPr>
        <w:t>HRC-I manual voltage ramp-up and ar Lac observation</w:t>
      </w:r>
    </w:p>
    <w:p w14:paraId="6E68F7A0" w14:textId="77777777" w:rsidR="00F762F2" w:rsidRDefault="00F762F2" w:rsidP="00A06DC1">
      <w:pPr>
        <w:rPr>
          <w:sz w:val="24"/>
          <w:u w:val="single"/>
        </w:rPr>
      </w:pPr>
    </w:p>
    <w:p w14:paraId="4BF0A01F" w14:textId="77777777" w:rsidR="00F762F2" w:rsidRDefault="00F762F2"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u w:val="single"/>
        </w:rPr>
      </w:pPr>
      <w:r>
        <w:rPr>
          <w:sz w:val="24"/>
          <w:u w:val="single"/>
        </w:rPr>
        <w:t>Activity Description:</w:t>
      </w:r>
    </w:p>
    <w:p w14:paraId="693BADC9" w14:textId="6587EE55" w:rsidR="00F762F2" w:rsidRDefault="003D33E3"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rPr>
      </w:pPr>
      <w:r>
        <w:rPr>
          <w:sz w:val="24"/>
        </w:rPr>
        <w:t xml:space="preserve">The </w:t>
      </w:r>
      <w:r w:rsidR="00CA4648">
        <w:rPr>
          <w:sz w:val="24"/>
        </w:rPr>
        <w:t xml:space="preserve">HRC team would like to manually ramp-up the HRC-I plate voltages. The manual commanding will allow us to evaluate the voltage steps in real time. Additionally, when set to operating voltage, we will collect data on the calibration source </w:t>
      </w:r>
      <w:r w:rsidR="0062265C">
        <w:rPr>
          <w:sz w:val="24"/>
        </w:rPr>
        <w:t>AR</w:t>
      </w:r>
      <w:r w:rsidR="00CA4648">
        <w:rPr>
          <w:sz w:val="24"/>
        </w:rPr>
        <w:t xml:space="preserve"> Lac in order to evaluate the detector back end electronics, including the preamps and veto processing. We will also observe at voltage steps beyond the current operating values, in order to assess possible differences between the FEA-A and FEA-B electronics.</w:t>
      </w:r>
    </w:p>
    <w:p w14:paraId="3186E0C5" w14:textId="77777777" w:rsidR="00F762F2" w:rsidRDefault="00F762F2" w:rsidP="00A06DC1">
      <w:pPr>
        <w:rPr>
          <w:sz w:val="24"/>
        </w:rPr>
      </w:pPr>
    </w:p>
    <w:p w14:paraId="1E69BCDC" w14:textId="77777777" w:rsidR="00F762F2" w:rsidRDefault="00F762F2"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u w:val="single"/>
        </w:rPr>
      </w:pPr>
      <w:r w:rsidRPr="009E3981">
        <w:rPr>
          <w:sz w:val="24"/>
          <w:u w:val="single"/>
        </w:rPr>
        <w:t>Rationale:</w:t>
      </w:r>
    </w:p>
    <w:p w14:paraId="597F0ED9" w14:textId="7AEC2F29" w:rsidR="00F762F2" w:rsidRPr="00CA4648" w:rsidRDefault="00CA4648"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rPr>
      </w:pPr>
      <w:r>
        <w:rPr>
          <w:sz w:val="24"/>
        </w:rPr>
        <w:t>As part of the HRC return to science activities, the HRC team needs to evaluate the state of the detectors, their power supplies, and the processing electronics.</w:t>
      </w:r>
    </w:p>
    <w:p w14:paraId="7A698D3F" w14:textId="77777777" w:rsidR="00F762F2" w:rsidRDefault="00F762F2">
      <w:pPr>
        <w:rPr>
          <w:sz w:val="24"/>
          <w:u w:val="single"/>
        </w:rPr>
      </w:pPr>
    </w:p>
    <w:p w14:paraId="3E5C91BD" w14:textId="77777777" w:rsidR="00F762F2" w:rsidRPr="009E3981" w:rsidRDefault="00F762F2"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u w:val="single"/>
        </w:rPr>
      </w:pPr>
      <w:r w:rsidRPr="009E3981">
        <w:rPr>
          <w:sz w:val="24"/>
          <w:u w:val="single"/>
        </w:rPr>
        <w:t>Precedent:</w:t>
      </w:r>
    </w:p>
    <w:p w14:paraId="004FD036" w14:textId="6F46AF18" w:rsidR="00F762F2" w:rsidRDefault="00CA4648"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rPr>
      </w:pPr>
      <w:r>
        <w:rPr>
          <w:sz w:val="24"/>
        </w:rPr>
        <w:t>A similar activity, i.e., manual voltage ramp up, occurred during orbital activation. Additionally, changes in the voltage steps were evaluated as part of an activity to raise them to address the HRC gain drop.</w:t>
      </w:r>
    </w:p>
    <w:p w14:paraId="10F36536" w14:textId="77777777" w:rsidR="00F762F2" w:rsidRDefault="00F762F2">
      <w:pPr>
        <w:rPr>
          <w:sz w:val="24"/>
          <w:u w:val="single"/>
        </w:rPr>
      </w:pPr>
    </w:p>
    <w:p w14:paraId="647E87EE" w14:textId="77777777" w:rsidR="00F762F2" w:rsidRPr="009E3981" w:rsidRDefault="00F762F2"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u w:val="single"/>
        </w:rPr>
      </w:pPr>
      <w:r w:rsidRPr="009E3981">
        <w:rPr>
          <w:sz w:val="24"/>
          <w:u w:val="single"/>
        </w:rPr>
        <w:t>Applicable CARD Items and Mission Planning Guidelines:</w:t>
      </w:r>
    </w:p>
    <w:p w14:paraId="6531B053" w14:textId="5795D652" w:rsidR="00F762F2" w:rsidRDefault="00CA4648"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rPr>
      </w:pPr>
      <w:r>
        <w:rPr>
          <w:sz w:val="24"/>
        </w:rPr>
        <w:t>HRC-R-004</w:t>
      </w:r>
      <w:r w:rsidR="003D33E3">
        <w:rPr>
          <w:sz w:val="24"/>
        </w:rPr>
        <w:t xml:space="preserve"> – this CARD item relates to HRC dither. The HRC must be dithering when the HV is up</w:t>
      </w:r>
    </w:p>
    <w:p w14:paraId="3E463DAA" w14:textId="77777777" w:rsidR="00F762F2" w:rsidRDefault="00F762F2">
      <w:pPr>
        <w:rPr>
          <w:sz w:val="24"/>
          <w:u w:val="single"/>
        </w:rPr>
      </w:pPr>
    </w:p>
    <w:p w14:paraId="27B8709C" w14:textId="77777777" w:rsidR="00F762F2" w:rsidRPr="009E3981" w:rsidRDefault="00F762F2"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u w:val="single"/>
        </w:rPr>
      </w:pPr>
      <w:r w:rsidRPr="009E3981">
        <w:rPr>
          <w:sz w:val="24"/>
          <w:u w:val="single"/>
        </w:rPr>
        <w:t>Interactions with Other Subsystems:</w:t>
      </w:r>
    </w:p>
    <w:p w14:paraId="69C4DFF2" w14:textId="77777777" w:rsidR="00F762F2" w:rsidRDefault="00F762F2"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rPr>
      </w:pPr>
    </w:p>
    <w:p w14:paraId="40D0277F" w14:textId="77777777" w:rsidR="00F762F2" w:rsidRDefault="00F762F2">
      <w:pPr>
        <w:rPr>
          <w:sz w:val="24"/>
          <w:u w:val="single"/>
        </w:rPr>
      </w:pPr>
    </w:p>
    <w:p w14:paraId="0C881226" w14:textId="63E3C972" w:rsidR="00F762F2" w:rsidRDefault="00F762F2"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u w:val="single"/>
        </w:rPr>
      </w:pPr>
      <w:r w:rsidRPr="009E3981">
        <w:rPr>
          <w:sz w:val="24"/>
          <w:u w:val="single"/>
        </w:rPr>
        <w:t>New Products Required:</w:t>
      </w:r>
    </w:p>
    <w:p w14:paraId="34B417C5" w14:textId="1AC439FE" w:rsidR="0062265C" w:rsidRPr="0062265C" w:rsidRDefault="0062265C"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rPr>
      </w:pPr>
      <w:r>
        <w:rPr>
          <w:sz w:val="24"/>
        </w:rPr>
        <w:t>There are no new products required for this activity</w:t>
      </w:r>
    </w:p>
    <w:p w14:paraId="67BBD99E" w14:textId="2F4ACE94" w:rsidR="00F762F2" w:rsidRDefault="00F762F2">
      <w:pPr>
        <w:rPr>
          <w:sz w:val="24"/>
          <w:u w:val="single"/>
        </w:rPr>
      </w:pPr>
    </w:p>
    <w:p w14:paraId="2C986A7A" w14:textId="77777777" w:rsidR="00F762F2" w:rsidRPr="009E3981" w:rsidRDefault="00F762F2"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u w:val="single"/>
        </w:rPr>
      </w:pPr>
      <w:r w:rsidRPr="009E3981">
        <w:rPr>
          <w:sz w:val="24"/>
          <w:u w:val="single"/>
        </w:rPr>
        <w:t>Reviewers:</w:t>
      </w:r>
    </w:p>
    <w:p w14:paraId="6E398942" w14:textId="0DE50CE1" w:rsidR="00F762F2" w:rsidRDefault="00CA4648"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rPr>
      </w:pPr>
      <w:r>
        <w:rPr>
          <w:sz w:val="24"/>
        </w:rPr>
        <w:t>HRC</w:t>
      </w:r>
    </w:p>
    <w:p w14:paraId="305398FF" w14:textId="77777777" w:rsidR="00F762F2" w:rsidRDefault="00F762F2">
      <w:pPr>
        <w:rPr>
          <w:sz w:val="24"/>
          <w:u w:val="single"/>
        </w:rPr>
      </w:pPr>
    </w:p>
    <w:p w14:paraId="12213765" w14:textId="77777777" w:rsidR="00F762F2" w:rsidRPr="009E3981" w:rsidRDefault="00F762F2"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u w:val="single"/>
        </w:rPr>
      </w:pPr>
      <w:r w:rsidRPr="009E3981">
        <w:rPr>
          <w:sz w:val="24"/>
          <w:u w:val="single"/>
        </w:rPr>
        <w:t xml:space="preserve">Prerequisites: </w:t>
      </w:r>
    </w:p>
    <w:p w14:paraId="1F56DF7B" w14:textId="639C1138" w:rsidR="00F762F2" w:rsidRDefault="0062265C"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rPr>
      </w:pPr>
      <w:r>
        <w:rPr>
          <w:sz w:val="24"/>
        </w:rPr>
        <w:t>The HRC-I must be the selected detector (HRC-I tied to side B preamps). Commands to select HRC-I and set it up for observation were included in the execution of CAP 1543.</w:t>
      </w:r>
    </w:p>
    <w:p w14:paraId="62C83797" w14:textId="77777777" w:rsidR="00F762F2" w:rsidRDefault="00F762F2" w:rsidP="00A06DC1">
      <w:pPr>
        <w:rPr>
          <w:sz w:val="24"/>
          <w:u w:val="single"/>
        </w:rPr>
      </w:pPr>
    </w:p>
    <w:p w14:paraId="360987C1" w14:textId="77777777" w:rsidR="00F762F2" w:rsidRDefault="00F762F2"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u w:val="single"/>
        </w:rPr>
      </w:pPr>
      <w:r>
        <w:rPr>
          <w:sz w:val="24"/>
          <w:u w:val="single"/>
        </w:rPr>
        <w:t>Scheduling Directions:</w:t>
      </w:r>
    </w:p>
    <w:p w14:paraId="79A3BBFA" w14:textId="3932F6C0" w:rsidR="0062265C" w:rsidRDefault="00004242" w:rsidP="0062265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rPr>
      </w:pPr>
      <w:r>
        <w:rPr>
          <w:sz w:val="24"/>
        </w:rPr>
        <w:t>1</w:t>
      </w:r>
      <w:r w:rsidR="00FB142C">
        <w:rPr>
          <w:sz w:val="24"/>
        </w:rPr>
        <w:t xml:space="preserve">: </w:t>
      </w:r>
      <w:r w:rsidR="0062265C">
        <w:rPr>
          <w:sz w:val="24"/>
        </w:rPr>
        <w:t>schedule HRC-I observation of AR Lac (obsid 24644)</w:t>
      </w:r>
    </w:p>
    <w:p w14:paraId="488ADB76" w14:textId="77777777" w:rsidR="0062265C" w:rsidRDefault="0062265C" w:rsidP="0062265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rPr>
      </w:pPr>
      <w:r>
        <w:rPr>
          <w:sz w:val="24"/>
        </w:rPr>
        <w:lastRenderedPageBreak/>
        <w:t xml:space="preserve">    a: involves slew to target</w:t>
      </w:r>
    </w:p>
    <w:p w14:paraId="5440040D" w14:textId="77777777" w:rsidR="0062265C" w:rsidRDefault="0062265C" w:rsidP="0062265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rPr>
      </w:pPr>
      <w:r>
        <w:rPr>
          <w:sz w:val="24"/>
        </w:rPr>
        <w:t xml:space="preserve">    b: set dither for HRC</w:t>
      </w:r>
    </w:p>
    <w:p w14:paraId="37DF0360" w14:textId="77777777" w:rsidR="0062265C" w:rsidRDefault="0062265C" w:rsidP="0062265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rPr>
      </w:pPr>
      <w:r>
        <w:rPr>
          <w:sz w:val="24"/>
        </w:rPr>
        <w:t xml:space="preserve">    c: translate and focus SIM positions for HRC-I</w:t>
      </w:r>
    </w:p>
    <w:p w14:paraId="71DAF8BC" w14:textId="77777777" w:rsidR="0062265C" w:rsidRDefault="0062265C" w:rsidP="0062265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rPr>
      </w:pPr>
      <w:r>
        <w:rPr>
          <w:sz w:val="24"/>
        </w:rPr>
        <w:t xml:space="preserve">    d: command FMT1</w:t>
      </w:r>
    </w:p>
    <w:p w14:paraId="7330F86B" w14:textId="22D585D7" w:rsidR="0062265C" w:rsidRPr="0062265C" w:rsidRDefault="0062265C" w:rsidP="0062265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rPr>
      </w:pPr>
      <w:r>
        <w:rPr>
          <w:sz w:val="24"/>
        </w:rPr>
        <w:t xml:space="preserve">2: 10 minutes prior to the end of comm, activate SCS87 using RADENTRY.ATS </w:t>
      </w:r>
    </w:p>
    <w:p w14:paraId="593E0F48" w14:textId="77777777" w:rsidR="00F762F2" w:rsidRDefault="00F762F2" w:rsidP="00A06DC1">
      <w:pPr>
        <w:rPr>
          <w:sz w:val="24"/>
          <w:u w:val="single"/>
        </w:rPr>
      </w:pPr>
    </w:p>
    <w:p w14:paraId="3CDD18F2" w14:textId="77777777" w:rsidR="00F762F2" w:rsidRDefault="00F762F2"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u w:val="single"/>
        </w:rPr>
      </w:pPr>
      <w:r>
        <w:rPr>
          <w:sz w:val="24"/>
          <w:u w:val="single"/>
        </w:rPr>
        <w:t>Duration of Activity and Priority:</w:t>
      </w:r>
    </w:p>
    <w:p w14:paraId="0912C2F3" w14:textId="77777777" w:rsidR="00F762F2" w:rsidRDefault="00F762F2"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u w:val="single"/>
        </w:rPr>
      </w:pPr>
      <w:r>
        <w:rPr>
          <w:sz w:val="24"/>
        </w:rPr>
        <w:t>Preferred Start Time:</w:t>
      </w:r>
      <w:r>
        <w:rPr>
          <w:sz w:val="24"/>
          <w:u w:val="single"/>
        </w:rPr>
        <w:tab/>
      </w:r>
      <w:r>
        <w:rPr>
          <w:sz w:val="24"/>
          <w:u w:val="single"/>
        </w:rPr>
        <w:tab/>
      </w:r>
      <w:r>
        <w:rPr>
          <w:sz w:val="24"/>
          <w:u w:val="single"/>
        </w:rPr>
        <w:tab/>
      </w:r>
      <w:r>
        <w:rPr>
          <w:sz w:val="24"/>
          <w:u w:val="single"/>
        </w:rPr>
        <w:tab/>
      </w:r>
    </w:p>
    <w:p w14:paraId="2FCD9F3F" w14:textId="77777777" w:rsidR="00F762F2" w:rsidRDefault="00F762F2"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u w:val="single"/>
        </w:rPr>
      </w:pPr>
      <w:r>
        <w:rPr>
          <w:sz w:val="24"/>
        </w:rPr>
        <w:t>Earliest Start Time:</w:t>
      </w:r>
      <w:r>
        <w:rPr>
          <w:sz w:val="24"/>
          <w:u w:val="single"/>
        </w:rPr>
        <w:tab/>
      </w:r>
      <w:r>
        <w:rPr>
          <w:sz w:val="24"/>
          <w:u w:val="single"/>
        </w:rPr>
        <w:tab/>
      </w:r>
      <w:r>
        <w:rPr>
          <w:sz w:val="24"/>
          <w:u w:val="single"/>
        </w:rPr>
        <w:tab/>
      </w:r>
      <w:r>
        <w:rPr>
          <w:sz w:val="24"/>
          <w:u w:val="single"/>
        </w:rPr>
        <w:tab/>
      </w:r>
      <w:r>
        <w:rPr>
          <w:sz w:val="24"/>
          <w:u w:val="single"/>
        </w:rPr>
        <w:tab/>
      </w:r>
    </w:p>
    <w:p w14:paraId="7E630BD9" w14:textId="77777777" w:rsidR="00F762F2" w:rsidRDefault="00F762F2"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u w:val="single"/>
        </w:rPr>
      </w:pPr>
      <w:r>
        <w:rPr>
          <w:sz w:val="24"/>
        </w:rPr>
        <w:t>Latest End Time:</w:t>
      </w:r>
      <w:r>
        <w:rPr>
          <w:sz w:val="24"/>
          <w:u w:val="single"/>
        </w:rPr>
        <w:tab/>
      </w:r>
      <w:r>
        <w:rPr>
          <w:sz w:val="24"/>
          <w:u w:val="single"/>
        </w:rPr>
        <w:tab/>
      </w:r>
      <w:r>
        <w:rPr>
          <w:sz w:val="24"/>
          <w:u w:val="single"/>
        </w:rPr>
        <w:tab/>
      </w:r>
      <w:r>
        <w:rPr>
          <w:sz w:val="24"/>
          <w:u w:val="single"/>
        </w:rPr>
        <w:tab/>
      </w:r>
      <w:r>
        <w:rPr>
          <w:sz w:val="24"/>
          <w:u w:val="single"/>
        </w:rPr>
        <w:tab/>
      </w:r>
    </w:p>
    <w:p w14:paraId="38CA8D7A" w14:textId="30E76A38" w:rsidR="00F762F2" w:rsidRDefault="00F762F2"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u w:val="single"/>
        </w:rPr>
      </w:pPr>
      <w:r>
        <w:rPr>
          <w:sz w:val="24"/>
        </w:rPr>
        <w:t>Duration:</w:t>
      </w:r>
      <w:r>
        <w:rPr>
          <w:sz w:val="24"/>
          <w:u w:val="single"/>
        </w:rPr>
        <w:tab/>
      </w:r>
      <w:r>
        <w:rPr>
          <w:sz w:val="24"/>
          <w:u w:val="single"/>
        </w:rPr>
        <w:tab/>
      </w:r>
      <w:r>
        <w:rPr>
          <w:sz w:val="24"/>
          <w:u w:val="single"/>
        </w:rPr>
        <w:tab/>
      </w:r>
      <w:r w:rsidR="00CF2E51">
        <w:rPr>
          <w:sz w:val="24"/>
          <w:u w:val="single"/>
        </w:rPr>
        <w:t>2.75 hours</w:t>
      </w:r>
      <w:r>
        <w:rPr>
          <w:sz w:val="24"/>
          <w:u w:val="single"/>
        </w:rPr>
        <w:tab/>
      </w:r>
      <w:r>
        <w:rPr>
          <w:sz w:val="24"/>
          <w:u w:val="single"/>
        </w:rPr>
        <w:tab/>
      </w:r>
    </w:p>
    <w:p w14:paraId="4DA24EB9" w14:textId="45BDF076" w:rsidR="00F762F2" w:rsidRDefault="00F762F2"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u w:val="single"/>
        </w:rPr>
      </w:pPr>
      <w:r>
        <w:rPr>
          <w:sz w:val="24"/>
        </w:rPr>
        <w:t>Priority (1-Highest to 3-Lowest):</w:t>
      </w:r>
      <w:r>
        <w:rPr>
          <w:sz w:val="24"/>
          <w:u w:val="single"/>
        </w:rPr>
        <w:tab/>
      </w:r>
      <w:r>
        <w:rPr>
          <w:sz w:val="24"/>
          <w:u w:val="single"/>
        </w:rPr>
        <w:tab/>
      </w:r>
      <w:r w:rsidR="002E05F5">
        <w:rPr>
          <w:sz w:val="24"/>
          <w:u w:val="single"/>
        </w:rPr>
        <w:t>1</w:t>
      </w:r>
      <w:r>
        <w:rPr>
          <w:sz w:val="24"/>
          <w:u w:val="single"/>
        </w:rPr>
        <w:tab/>
      </w:r>
    </w:p>
    <w:p w14:paraId="66B2DB08" w14:textId="77777777" w:rsidR="00F762F2" w:rsidRPr="00286296" w:rsidRDefault="00F762F2" w:rsidP="00DE45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rPr>
          <w:sz w:val="24"/>
        </w:rPr>
      </w:pPr>
    </w:p>
    <w:p w14:paraId="7689BB36" w14:textId="77777777" w:rsidR="00F762F2" w:rsidRDefault="00F762F2" w:rsidP="00A06DC1">
      <w:pPr>
        <w:rPr>
          <w:sz w:val="24"/>
        </w:rPr>
      </w:pPr>
    </w:p>
    <w:p w14:paraId="399DBCD2" w14:textId="197D598A" w:rsidR="00F762F2" w:rsidRDefault="00F762F2" w:rsidP="002C7C85">
      <w:pPr>
        <w:pStyle w:val="PlainText"/>
        <w:spacing w:line="480" w:lineRule="auto"/>
        <w:ind w:left="432" w:hanging="432"/>
        <w:sectPr w:rsidR="00F762F2" w:rsidSect="0028200D">
          <w:headerReference w:type="default" r:id="rId8"/>
          <w:footerReference w:type="default" r:id="rId9"/>
          <w:type w:val="continuous"/>
          <w:pgSz w:w="12240" w:h="15840" w:code="1"/>
          <w:pgMar w:top="1440" w:right="1152" w:bottom="259" w:left="1152" w:header="720" w:footer="720" w:gutter="0"/>
          <w:pgNumType w:start="1"/>
          <w:cols w:space="720"/>
        </w:sectPr>
      </w:pPr>
    </w:p>
    <w:p w14:paraId="7361A7F1" w14:textId="77777777" w:rsidR="00F762F2" w:rsidRPr="008A1443" w:rsidRDefault="00F762F2" w:rsidP="00DC0D23">
      <w:pPr>
        <w:pStyle w:val="PlainText"/>
      </w:pPr>
    </w:p>
    <w:sectPr w:rsidR="00F762F2" w:rsidRPr="008A1443" w:rsidSect="0028200D">
      <w:headerReference w:type="default" r:id="rId10"/>
      <w:footerReference w:type="default" r:id="rId11"/>
      <w:type w:val="continuous"/>
      <w:pgSz w:w="12240" w:h="15840" w:code="1"/>
      <w:pgMar w:top="1440" w:right="1152" w:bottom="259"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2F954" w14:textId="77777777" w:rsidR="008F7BF0" w:rsidRDefault="008F7BF0">
      <w:r>
        <w:separator/>
      </w:r>
    </w:p>
  </w:endnote>
  <w:endnote w:type="continuationSeparator" w:id="0">
    <w:p w14:paraId="14F115A4" w14:textId="77777777" w:rsidR="008F7BF0" w:rsidRDefault="008F7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93102" w14:textId="77777777" w:rsidR="00A06DC1" w:rsidRDefault="00A06DC1">
    <w:pPr>
      <w:pStyle w:val="Footer"/>
      <w:rPr>
        <w:rStyle w:val="PageNumber"/>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5D65E" w14:textId="77777777" w:rsidR="00A06DC1" w:rsidRDefault="00A06DC1">
    <w:pPr>
      <w:pStyle w:val="Footer"/>
      <w:rPr>
        <w:rStyle w:val="PageNumber"/>
      </w:rPr>
    </w:pPr>
    <w:r>
      <w:rPr>
        <w:rStyle w:val="PageNumber"/>
        <w:b/>
      </w:rPr>
      <w:t xml:space="preserve">Author:  Brent Williams                                                                                             EST. Time :  </w:t>
    </w:r>
    <w:r>
      <w:rPr>
        <w:rStyle w:val="PageNumber"/>
      </w:rPr>
      <w:t>00:15</w:t>
    </w:r>
  </w:p>
  <w:p w14:paraId="363DDB52" w14:textId="1E4A4BDA" w:rsidR="00A06DC1" w:rsidRDefault="00A06DC1">
    <w:pPr>
      <w:pStyle w:val="Footer"/>
      <w:jc w:val="center"/>
      <w:rPr>
        <w:b/>
      </w:rPr>
    </w:pPr>
    <w:r>
      <w:rPr>
        <w:rStyle w:val="PageNumber"/>
        <w:b/>
      </w:rPr>
      <w:fldChar w:fldCharType="begin"/>
    </w:r>
    <w:r>
      <w:rPr>
        <w:rStyle w:val="PageNumber"/>
        <w:b/>
      </w:rPr>
      <w:instrText xml:space="preserve"> PAGE </w:instrText>
    </w:r>
    <w:r>
      <w:rPr>
        <w:rStyle w:val="PageNumber"/>
        <w:b/>
      </w:rPr>
      <w:fldChar w:fldCharType="separate"/>
    </w:r>
    <w:r w:rsidR="003A7A14">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50511" w14:textId="77777777" w:rsidR="008F7BF0" w:rsidRDefault="008F7BF0">
      <w:r>
        <w:separator/>
      </w:r>
    </w:p>
  </w:footnote>
  <w:footnote w:type="continuationSeparator" w:id="0">
    <w:p w14:paraId="02F33CD2" w14:textId="77777777" w:rsidR="008F7BF0" w:rsidRDefault="008F7B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8E824" w14:textId="77777777" w:rsidR="003A7A14" w:rsidRDefault="003A7A14" w:rsidP="003A7A14">
    <w:pPr>
      <w:pStyle w:val="Header"/>
      <w:tabs>
        <w:tab w:val="left" w:pos="9360"/>
      </w:tabs>
      <w:rPr>
        <w:rFonts w:ascii="Times" w:hAnsi="Times"/>
        <w:color w:val="800080"/>
      </w:rPr>
    </w:pPr>
    <w:r>
      <w:rPr>
        <w:rFonts w:ascii="Times" w:hAnsi="Times"/>
        <w:color w:val="0000FF"/>
      </w:rPr>
      <w:tab/>
    </w:r>
  </w:p>
  <w:p w14:paraId="6B2E953A" w14:textId="77777777" w:rsidR="003A7A14" w:rsidRDefault="003A7A14" w:rsidP="003A7A14">
    <w:pPr>
      <w:pStyle w:val="Header"/>
    </w:pPr>
    <w:r>
      <w:rPr>
        <w:b/>
      </w:rPr>
      <w:t>CHANDRA STANDARD GROUND PROCEDURE</w:t>
    </w:r>
    <w:r>
      <w:tab/>
      <w:t xml:space="preserve">                                                    DATE: 07/27/17 REV:  3.0</w:t>
    </w:r>
  </w:p>
  <w:p w14:paraId="751FBE57" w14:textId="77777777" w:rsidR="003A7A14" w:rsidRDefault="003A7A14" w:rsidP="003A7A14">
    <w:pPr>
      <w:pStyle w:val="Header"/>
      <w:jc w:val="right"/>
    </w:pPr>
  </w:p>
  <w:p w14:paraId="5DD5FB93" w14:textId="77777777" w:rsidR="003A7A14" w:rsidRDefault="003A7A14" w:rsidP="003A7A14">
    <w:pPr>
      <w:pStyle w:val="Title"/>
      <w:rPr>
        <w:rFonts w:ascii="Arial" w:hAnsi="Arial"/>
        <w:b w:val="0"/>
      </w:rPr>
    </w:pPr>
    <w:r>
      <w:rPr>
        <w:b w:val="0"/>
      </w:rPr>
      <w:t>SGP_MPS_SPECIAL_ACTIVITY_REQUEST</w:t>
    </w:r>
  </w:p>
  <w:p w14:paraId="689CE245" w14:textId="77777777" w:rsidR="003A7A14" w:rsidRDefault="003A7A1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3DB92" w14:textId="77777777" w:rsidR="00A06DC1" w:rsidRPr="00EB4A74" w:rsidRDefault="00A06DC1">
    <w:pPr>
      <w:pStyle w:val="Title"/>
      <w:rPr>
        <w:rFonts w:ascii="Arial" w:hAnsi="Arial"/>
        <w:b w:val="0"/>
        <w:sz w:val="32"/>
        <w:szCs w:val="32"/>
      </w:rPr>
    </w:pPr>
    <w:r>
      <w:rPr>
        <w:rFonts w:ascii="Arial" w:hAnsi="Arial"/>
        <w:b w:val="0"/>
        <w:sz w:val="32"/>
        <w:szCs w:val="32"/>
      </w:rPr>
      <w:t>Special Activity Request Form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6088DC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B52BF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E3AA6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3DC19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EE12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2D2EC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84C5A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3AE1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74E6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B8AC5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3311B"/>
    <w:multiLevelType w:val="multilevel"/>
    <w:tmpl w:val="3136349A"/>
    <w:lvl w:ilvl="0">
      <w:start w:val="1"/>
      <w:numFmt w:val="decimal"/>
      <w:suff w:val="space"/>
      <w:lvlText w:val="%1.0"/>
      <w:lvlJc w:val="left"/>
      <w:pPr>
        <w:ind w:left="360" w:hanging="360"/>
      </w:pPr>
      <w:rPr>
        <w:rFonts w:hint="default"/>
      </w:rPr>
    </w:lvl>
    <w:lvl w:ilvl="1">
      <w:start w:val="1"/>
      <w:numFmt w:val="lowerLetter"/>
      <w:suff w:val="space"/>
      <w:lvlText w:val="%1.%2."/>
      <w:lvlJc w:val="left"/>
      <w:pPr>
        <w:ind w:left="792" w:hanging="432"/>
      </w:pPr>
      <w:rPr>
        <w:rFonts w:hint="default"/>
        <w:b/>
        <w:spacing w:val="0"/>
        <w:position w:val="0"/>
      </w:rPr>
    </w:lvl>
    <w:lvl w:ilvl="2">
      <w:start w:val="1"/>
      <w:numFmt w:val="decimal"/>
      <w:suff w:val="space"/>
      <w:lvlText w:val="%1.%2.%3."/>
      <w:lvlJc w:val="left"/>
      <w:pPr>
        <w:ind w:left="1224" w:hanging="648"/>
      </w:pPr>
      <w:rPr>
        <w:rFonts w:hint="default"/>
        <w:b/>
      </w:rPr>
    </w:lvl>
    <w:lvl w:ilvl="3">
      <w:start w:val="1"/>
      <w:numFmt w:val="decimal"/>
      <w:suff w:val="space"/>
      <w:lvlText w:val="%1.%2.%3.%4."/>
      <w:lvlJc w:val="left"/>
      <w:pPr>
        <w:ind w:left="1728" w:hanging="648"/>
      </w:pPr>
      <w:rPr>
        <w:rFonts w:hint="default"/>
        <w:b/>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08096ABD"/>
    <w:multiLevelType w:val="hybridMultilevel"/>
    <w:tmpl w:val="2D0C7F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8DB6EEA"/>
    <w:multiLevelType w:val="multilevel"/>
    <w:tmpl w:val="E4EE2CAC"/>
    <w:lvl w:ilvl="0">
      <w:start w:val="1"/>
      <w:numFmt w:val="decimal"/>
      <w:suff w:val="space"/>
      <w:lvlText w:val="%1.0"/>
      <w:lvlJc w:val="left"/>
      <w:pPr>
        <w:ind w:left="360" w:hanging="360"/>
      </w:pPr>
      <w:rPr>
        <w:rFonts w:hint="default"/>
      </w:rPr>
    </w:lvl>
    <w:lvl w:ilvl="1">
      <w:start w:val="1"/>
      <w:numFmt w:val="lowerLetter"/>
      <w:suff w:val="space"/>
      <w:lvlText w:val="%1.%2."/>
      <w:lvlJc w:val="left"/>
      <w:pPr>
        <w:ind w:left="792" w:hanging="432"/>
      </w:pPr>
      <w:rPr>
        <w:rFonts w:hint="default"/>
        <w:b/>
        <w:spacing w:val="0"/>
        <w:position w:val="0"/>
      </w:rPr>
    </w:lvl>
    <w:lvl w:ilvl="2">
      <w:start w:val="1"/>
      <w:numFmt w:val="decimal"/>
      <w:suff w:val="space"/>
      <w:lvlText w:val="%1.%2.%3."/>
      <w:lvlJc w:val="left"/>
      <w:pPr>
        <w:ind w:left="1224" w:hanging="648"/>
      </w:pPr>
      <w:rPr>
        <w:rFonts w:hint="default"/>
        <w:b/>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08E578DB"/>
    <w:multiLevelType w:val="hybridMultilevel"/>
    <w:tmpl w:val="EB6C10A8"/>
    <w:lvl w:ilvl="0" w:tplc="59CEBCF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B2D5CC1"/>
    <w:multiLevelType w:val="singleLevel"/>
    <w:tmpl w:val="F47E2A4C"/>
    <w:lvl w:ilvl="0">
      <w:start w:val="1"/>
      <w:numFmt w:val="bullet"/>
      <w:lvlText w:val=""/>
      <w:lvlJc w:val="left"/>
      <w:pPr>
        <w:tabs>
          <w:tab w:val="num" w:pos="360"/>
        </w:tabs>
        <w:ind w:left="360" w:hanging="360"/>
      </w:pPr>
      <w:rPr>
        <w:rFonts w:ascii="Wingdings" w:hAnsi="Wingdings" w:hint="default"/>
        <w:sz w:val="24"/>
      </w:rPr>
    </w:lvl>
  </w:abstractNum>
  <w:abstractNum w:abstractNumId="15" w15:restartNumberingAfterBreak="0">
    <w:nsid w:val="12CA7365"/>
    <w:multiLevelType w:val="singleLevel"/>
    <w:tmpl w:val="F47E2A4C"/>
    <w:lvl w:ilvl="0">
      <w:start w:val="1"/>
      <w:numFmt w:val="bullet"/>
      <w:lvlText w:val=""/>
      <w:lvlJc w:val="left"/>
      <w:pPr>
        <w:tabs>
          <w:tab w:val="num" w:pos="360"/>
        </w:tabs>
        <w:ind w:left="360" w:hanging="360"/>
      </w:pPr>
      <w:rPr>
        <w:rFonts w:ascii="Wingdings" w:hAnsi="Wingdings" w:hint="default"/>
        <w:sz w:val="24"/>
      </w:rPr>
    </w:lvl>
  </w:abstractNum>
  <w:abstractNum w:abstractNumId="16" w15:restartNumberingAfterBreak="0">
    <w:nsid w:val="156C0993"/>
    <w:multiLevelType w:val="multilevel"/>
    <w:tmpl w:val="B134B900"/>
    <w:lvl w:ilvl="0">
      <w:start w:val="1"/>
      <w:numFmt w:val="decimal"/>
      <w:lvlText w:val="%1.0"/>
      <w:lvlJc w:val="left"/>
      <w:pPr>
        <w:tabs>
          <w:tab w:val="num" w:pos="360"/>
        </w:tabs>
        <w:ind w:left="360" w:hanging="360"/>
      </w:pPr>
      <w:rPr>
        <w:rFonts w:ascii="Arial" w:hAnsi="Arial" w:hint="default"/>
        <w:sz w:val="20"/>
      </w:rPr>
    </w:lvl>
    <w:lvl w:ilvl="1">
      <w:start w:val="1"/>
      <w:numFmt w:val="decimal"/>
      <w:lvlRestart w:val="0"/>
      <w:suff w:val="space"/>
      <w:lvlText w:val="%2.a"/>
      <w:lvlJc w:val="left"/>
      <w:pPr>
        <w:ind w:left="0" w:firstLine="432"/>
      </w:pPr>
    </w:lvl>
    <w:lvl w:ilvl="2">
      <w:start w:val="1"/>
      <w:numFmt w:val="decimal"/>
      <w:suff w:val="space"/>
      <w:lvlText w:val="%1.a.%3"/>
      <w:lvlJc w:val="left"/>
      <w:pPr>
        <w:ind w:left="0" w:firstLine="720"/>
      </w:pPr>
    </w:lvl>
    <w:lvl w:ilvl="3">
      <w:start w:val="1"/>
      <w:numFmt w:val="decimal"/>
      <w:pStyle w:val="Heading4"/>
      <w:isLgl/>
      <w:lvlText w:val="%1.%2.%3.%4"/>
      <w:lvlJc w:val="left"/>
      <w:pPr>
        <w:tabs>
          <w:tab w:val="num" w:pos="2592"/>
        </w:tabs>
        <w:ind w:left="864" w:firstLine="288"/>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166608BF"/>
    <w:multiLevelType w:val="hybridMultilevel"/>
    <w:tmpl w:val="02084B6E"/>
    <w:lvl w:ilvl="0" w:tplc="DB004614">
      <w:start w:val="5"/>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16A26E8D"/>
    <w:multiLevelType w:val="multilevel"/>
    <w:tmpl w:val="C5AAAE60"/>
    <w:lvl w:ilvl="0">
      <w:start w:val="1"/>
      <w:numFmt w:val="decimal"/>
      <w:pStyle w:val="Heading1"/>
      <w:suff w:val="space"/>
      <w:lvlText w:val="%1.0"/>
      <w:lvlJc w:val="left"/>
      <w:pPr>
        <w:ind w:left="360" w:hanging="360"/>
      </w:pPr>
      <w:rPr>
        <w:rFonts w:hint="default"/>
        <w:b/>
      </w:rPr>
    </w:lvl>
    <w:lvl w:ilvl="1">
      <w:start w:val="1"/>
      <w:numFmt w:val="bullet"/>
      <w:pStyle w:val="Heading2"/>
      <w:lvlText w:val=""/>
      <w:lvlJc w:val="left"/>
      <w:pPr>
        <w:ind w:left="792" w:hanging="432"/>
      </w:pPr>
      <w:rPr>
        <w:rFonts w:ascii="Symbol" w:hAnsi="Symbol" w:hint="default"/>
        <w:b/>
        <w:spacing w:val="0"/>
        <w:position w:val="0"/>
      </w:rPr>
    </w:lvl>
    <w:lvl w:ilvl="2">
      <w:start w:val="1"/>
      <w:numFmt w:val="decimal"/>
      <w:pStyle w:val="Heading3"/>
      <w:suff w:val="space"/>
      <w:lvlText w:val="%1.%2.%3."/>
      <w:lvlJc w:val="left"/>
      <w:pPr>
        <w:ind w:left="1224" w:hanging="648"/>
      </w:pPr>
      <w:rPr>
        <w:rFonts w:hint="default"/>
        <w:b/>
        <w:color w:val="auto"/>
      </w:rPr>
    </w:lvl>
    <w:lvl w:ilvl="3">
      <w:start w:val="1"/>
      <w:numFmt w:val="decimal"/>
      <w:suff w:val="space"/>
      <w:lvlText w:val="%1.%2.%3.%4."/>
      <w:lvlJc w:val="left"/>
      <w:pPr>
        <w:ind w:left="2448" w:hanging="648"/>
      </w:pPr>
      <w:rPr>
        <w:rFonts w:hint="default"/>
        <w:b/>
      </w:rPr>
    </w:lvl>
    <w:lvl w:ilvl="4">
      <w:start w:val="1"/>
      <w:numFmt w:val="decimal"/>
      <w:lvlText w:val="%1.%2.%3.%4.%5."/>
      <w:lvlJc w:val="left"/>
      <w:pPr>
        <w:tabs>
          <w:tab w:val="num" w:pos="2232"/>
        </w:tabs>
        <w:ind w:left="2232" w:hanging="792"/>
      </w:pPr>
      <w:rPr>
        <w:rFonts w:hint="default"/>
        <w:b/>
      </w:rPr>
    </w:lvl>
    <w:lvl w:ilvl="5">
      <w:start w:val="1"/>
      <w:numFmt w:val="decimal"/>
      <w:lvlText w:val="%1.%2.%3.%4.%5.%6."/>
      <w:lvlJc w:val="left"/>
      <w:pPr>
        <w:tabs>
          <w:tab w:val="num" w:pos="2736"/>
        </w:tabs>
        <w:ind w:left="2736" w:hanging="936"/>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175723F8"/>
    <w:multiLevelType w:val="hybridMultilevel"/>
    <w:tmpl w:val="2B641378"/>
    <w:lvl w:ilvl="0" w:tplc="5DD89F8E">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1C501E"/>
    <w:multiLevelType w:val="multilevel"/>
    <w:tmpl w:val="E4EE2CAC"/>
    <w:lvl w:ilvl="0">
      <w:start w:val="1"/>
      <w:numFmt w:val="decimal"/>
      <w:suff w:val="space"/>
      <w:lvlText w:val="%1.0"/>
      <w:lvlJc w:val="left"/>
      <w:pPr>
        <w:ind w:left="360" w:hanging="360"/>
      </w:pPr>
      <w:rPr>
        <w:rFonts w:hint="default"/>
      </w:rPr>
    </w:lvl>
    <w:lvl w:ilvl="1">
      <w:start w:val="1"/>
      <w:numFmt w:val="lowerLetter"/>
      <w:suff w:val="space"/>
      <w:lvlText w:val="%1.%2."/>
      <w:lvlJc w:val="left"/>
      <w:pPr>
        <w:ind w:left="792" w:hanging="432"/>
      </w:pPr>
      <w:rPr>
        <w:rFonts w:hint="default"/>
        <w:b/>
        <w:spacing w:val="0"/>
        <w:position w:val="0"/>
      </w:rPr>
    </w:lvl>
    <w:lvl w:ilvl="2">
      <w:start w:val="1"/>
      <w:numFmt w:val="decimal"/>
      <w:suff w:val="space"/>
      <w:lvlText w:val="%1.%2.%3."/>
      <w:lvlJc w:val="left"/>
      <w:pPr>
        <w:ind w:left="1224" w:hanging="648"/>
      </w:pPr>
      <w:rPr>
        <w:rFonts w:hint="default"/>
        <w:b/>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1A2E04AB"/>
    <w:multiLevelType w:val="hybridMultilevel"/>
    <w:tmpl w:val="AAE6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ED3BBC"/>
    <w:multiLevelType w:val="hybridMultilevel"/>
    <w:tmpl w:val="AEF80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2E362E"/>
    <w:multiLevelType w:val="singleLevel"/>
    <w:tmpl w:val="F47E2A4C"/>
    <w:lvl w:ilvl="0">
      <w:start w:val="1"/>
      <w:numFmt w:val="bullet"/>
      <w:lvlText w:val=""/>
      <w:lvlJc w:val="left"/>
      <w:pPr>
        <w:tabs>
          <w:tab w:val="num" w:pos="360"/>
        </w:tabs>
        <w:ind w:left="360" w:hanging="360"/>
      </w:pPr>
      <w:rPr>
        <w:rFonts w:ascii="Wingdings" w:hAnsi="Wingdings" w:hint="default"/>
        <w:sz w:val="24"/>
      </w:rPr>
    </w:lvl>
  </w:abstractNum>
  <w:abstractNum w:abstractNumId="24" w15:restartNumberingAfterBreak="0">
    <w:nsid w:val="2BAA571C"/>
    <w:multiLevelType w:val="hybridMultilevel"/>
    <w:tmpl w:val="094AA6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3044C9C"/>
    <w:multiLevelType w:val="hybridMultilevel"/>
    <w:tmpl w:val="681E9F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3E211CC"/>
    <w:multiLevelType w:val="multilevel"/>
    <w:tmpl w:val="3136349A"/>
    <w:lvl w:ilvl="0">
      <w:start w:val="1"/>
      <w:numFmt w:val="decimal"/>
      <w:suff w:val="space"/>
      <w:lvlText w:val="%1.0"/>
      <w:lvlJc w:val="left"/>
      <w:pPr>
        <w:ind w:left="360" w:hanging="360"/>
      </w:pPr>
      <w:rPr>
        <w:rFonts w:hint="default"/>
      </w:rPr>
    </w:lvl>
    <w:lvl w:ilvl="1">
      <w:start w:val="1"/>
      <w:numFmt w:val="lowerLetter"/>
      <w:suff w:val="space"/>
      <w:lvlText w:val="%1.%2."/>
      <w:lvlJc w:val="left"/>
      <w:pPr>
        <w:ind w:left="792" w:hanging="432"/>
      </w:pPr>
      <w:rPr>
        <w:rFonts w:hint="default"/>
        <w:b/>
        <w:spacing w:val="0"/>
        <w:position w:val="0"/>
      </w:rPr>
    </w:lvl>
    <w:lvl w:ilvl="2">
      <w:start w:val="1"/>
      <w:numFmt w:val="decimal"/>
      <w:suff w:val="space"/>
      <w:lvlText w:val="%1.%2.%3."/>
      <w:lvlJc w:val="left"/>
      <w:pPr>
        <w:ind w:left="1224" w:hanging="648"/>
      </w:pPr>
      <w:rPr>
        <w:rFonts w:hint="default"/>
        <w:b/>
      </w:rPr>
    </w:lvl>
    <w:lvl w:ilvl="3">
      <w:start w:val="1"/>
      <w:numFmt w:val="decimal"/>
      <w:suff w:val="space"/>
      <w:lvlText w:val="%1.%2.%3.%4."/>
      <w:lvlJc w:val="left"/>
      <w:pPr>
        <w:ind w:left="1728" w:hanging="648"/>
      </w:pPr>
      <w:rPr>
        <w:rFonts w:hint="default"/>
        <w:b/>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7" w15:restartNumberingAfterBreak="0">
    <w:nsid w:val="3A5937B7"/>
    <w:multiLevelType w:val="multilevel"/>
    <w:tmpl w:val="4268F1E2"/>
    <w:lvl w:ilvl="0">
      <w:start w:val="1"/>
      <w:numFmt w:val="decimal"/>
      <w:suff w:val="space"/>
      <w:lvlText w:val="%1.0"/>
      <w:lvlJc w:val="left"/>
      <w:pPr>
        <w:ind w:left="360" w:hanging="360"/>
      </w:pPr>
      <w:rPr>
        <w:rFonts w:hint="default"/>
      </w:rPr>
    </w:lvl>
    <w:lvl w:ilvl="1">
      <w:start w:val="1"/>
      <w:numFmt w:val="bullet"/>
      <w:lvlText w:val=""/>
      <w:lvlJc w:val="left"/>
      <w:pPr>
        <w:tabs>
          <w:tab w:val="num" w:pos="720"/>
        </w:tabs>
        <w:ind w:left="720" w:hanging="360"/>
      </w:pPr>
      <w:rPr>
        <w:rFonts w:ascii="Symbol" w:hAnsi="Symbol" w:hint="default"/>
        <w:color w:val="auto"/>
      </w:rPr>
    </w:lvl>
    <w:lvl w:ilvl="2">
      <w:start w:val="1"/>
      <w:numFmt w:val="decimal"/>
      <w:suff w:val="space"/>
      <w:lvlText w:val="%1.%2.%3."/>
      <w:lvlJc w:val="left"/>
      <w:pPr>
        <w:ind w:left="1224" w:hanging="648"/>
      </w:pPr>
      <w:rPr>
        <w:rFonts w:hint="default"/>
        <w:b/>
        <w:color w:val="auto"/>
      </w:rPr>
    </w:lvl>
    <w:lvl w:ilvl="3">
      <w:start w:val="1"/>
      <w:numFmt w:val="decimal"/>
      <w:suff w:val="space"/>
      <w:lvlText w:val="%1.%2.%3.%4."/>
      <w:lvlJc w:val="left"/>
      <w:pPr>
        <w:ind w:left="2448" w:hanging="648"/>
      </w:pPr>
      <w:rPr>
        <w:rFonts w:hint="default"/>
        <w:b/>
      </w:rPr>
    </w:lvl>
    <w:lvl w:ilvl="4">
      <w:start w:val="1"/>
      <w:numFmt w:val="decimal"/>
      <w:lvlText w:val="%1.%2.%3.%4.%5."/>
      <w:lvlJc w:val="left"/>
      <w:pPr>
        <w:tabs>
          <w:tab w:val="num" w:pos="2232"/>
        </w:tabs>
        <w:ind w:left="2232" w:hanging="792"/>
      </w:pPr>
      <w:rPr>
        <w:rFonts w:hint="default"/>
        <w:b/>
      </w:rPr>
    </w:lvl>
    <w:lvl w:ilvl="5">
      <w:start w:val="1"/>
      <w:numFmt w:val="decimal"/>
      <w:lvlText w:val="%1.%2.%3.%4.%5.%6."/>
      <w:lvlJc w:val="left"/>
      <w:pPr>
        <w:tabs>
          <w:tab w:val="num" w:pos="2736"/>
        </w:tabs>
        <w:ind w:left="2736" w:hanging="936"/>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3A6441D9"/>
    <w:multiLevelType w:val="multilevel"/>
    <w:tmpl w:val="AB36AF24"/>
    <w:lvl w:ilvl="0">
      <w:start w:val="1"/>
      <w:numFmt w:val="decimal"/>
      <w:suff w:val="space"/>
      <w:lvlText w:val="%1.0"/>
      <w:lvlJc w:val="left"/>
      <w:pPr>
        <w:ind w:left="360" w:hanging="360"/>
      </w:pPr>
      <w:rPr>
        <w:rFonts w:hint="default"/>
      </w:rPr>
    </w:lvl>
    <w:lvl w:ilvl="1">
      <w:start w:val="1"/>
      <w:numFmt w:val="bullet"/>
      <w:lvlText w:val=""/>
      <w:lvlJc w:val="left"/>
      <w:pPr>
        <w:tabs>
          <w:tab w:val="num" w:pos="720"/>
        </w:tabs>
        <w:ind w:left="720" w:hanging="360"/>
      </w:pPr>
      <w:rPr>
        <w:rFonts w:ascii="Symbol" w:hAnsi="Symbol" w:hint="default"/>
        <w:color w:val="auto"/>
      </w:rPr>
    </w:lvl>
    <w:lvl w:ilvl="2">
      <w:start w:val="1"/>
      <w:numFmt w:val="decimal"/>
      <w:suff w:val="space"/>
      <w:lvlText w:val="%1.%2.%3."/>
      <w:lvlJc w:val="left"/>
      <w:pPr>
        <w:ind w:left="1224" w:hanging="648"/>
      </w:pPr>
      <w:rPr>
        <w:rFonts w:hint="default"/>
        <w:b/>
        <w:color w:val="auto"/>
      </w:rPr>
    </w:lvl>
    <w:lvl w:ilvl="3">
      <w:start w:val="1"/>
      <w:numFmt w:val="decimal"/>
      <w:suff w:val="space"/>
      <w:lvlText w:val="%1.%2.%3.%4."/>
      <w:lvlJc w:val="left"/>
      <w:pPr>
        <w:ind w:left="2448" w:hanging="648"/>
      </w:pPr>
      <w:rPr>
        <w:rFonts w:hint="default"/>
        <w:b/>
      </w:rPr>
    </w:lvl>
    <w:lvl w:ilvl="4">
      <w:start w:val="1"/>
      <w:numFmt w:val="decimal"/>
      <w:lvlText w:val="%1.%2.%3.%4.%5."/>
      <w:lvlJc w:val="left"/>
      <w:pPr>
        <w:tabs>
          <w:tab w:val="num" w:pos="2232"/>
        </w:tabs>
        <w:ind w:left="2232" w:hanging="792"/>
      </w:pPr>
      <w:rPr>
        <w:rFonts w:hint="default"/>
        <w:b/>
      </w:rPr>
    </w:lvl>
    <w:lvl w:ilvl="5">
      <w:start w:val="1"/>
      <w:numFmt w:val="decimal"/>
      <w:lvlText w:val="%1.%2.%3.%4.%5.%6."/>
      <w:lvlJc w:val="left"/>
      <w:pPr>
        <w:tabs>
          <w:tab w:val="num" w:pos="2736"/>
        </w:tabs>
        <w:ind w:left="2736" w:hanging="936"/>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9" w15:restartNumberingAfterBreak="0">
    <w:nsid w:val="3DEA7C12"/>
    <w:multiLevelType w:val="hybridMultilevel"/>
    <w:tmpl w:val="3C40BE2C"/>
    <w:lvl w:ilvl="0" w:tplc="96E8E4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DFD448A"/>
    <w:multiLevelType w:val="hybridMultilevel"/>
    <w:tmpl w:val="29AC0B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1B325A4"/>
    <w:multiLevelType w:val="multilevel"/>
    <w:tmpl w:val="74CC1D54"/>
    <w:lvl w:ilvl="0">
      <w:start w:val="1"/>
      <w:numFmt w:val="decimal"/>
      <w:suff w:val="space"/>
      <w:lvlText w:val="%1.0"/>
      <w:lvlJc w:val="left"/>
      <w:pPr>
        <w:ind w:left="360" w:hanging="360"/>
      </w:pPr>
      <w:rPr>
        <w:rFonts w:hint="default"/>
      </w:rPr>
    </w:lvl>
    <w:lvl w:ilvl="1">
      <w:start w:val="1"/>
      <w:numFmt w:val="bullet"/>
      <w:lvlText w:val=""/>
      <w:lvlJc w:val="left"/>
      <w:pPr>
        <w:tabs>
          <w:tab w:val="num" w:pos="720"/>
        </w:tabs>
        <w:ind w:left="720" w:hanging="360"/>
      </w:pPr>
      <w:rPr>
        <w:rFonts w:ascii="Symbol" w:hAnsi="Symbol" w:hint="default"/>
        <w:color w:val="auto"/>
      </w:rPr>
    </w:lvl>
    <w:lvl w:ilvl="2">
      <w:start w:val="1"/>
      <w:numFmt w:val="decimal"/>
      <w:suff w:val="space"/>
      <w:lvlText w:val="%1.%2.%3."/>
      <w:lvlJc w:val="left"/>
      <w:pPr>
        <w:ind w:left="1224" w:hanging="648"/>
      </w:pPr>
      <w:rPr>
        <w:rFonts w:hint="default"/>
        <w:b/>
        <w:color w:val="auto"/>
      </w:rPr>
    </w:lvl>
    <w:lvl w:ilvl="3">
      <w:start w:val="1"/>
      <w:numFmt w:val="decimal"/>
      <w:suff w:val="space"/>
      <w:lvlText w:val="%1.%2.%3.%4."/>
      <w:lvlJc w:val="left"/>
      <w:pPr>
        <w:ind w:left="2448" w:hanging="648"/>
      </w:pPr>
      <w:rPr>
        <w:rFonts w:hint="default"/>
        <w:b/>
      </w:rPr>
    </w:lvl>
    <w:lvl w:ilvl="4">
      <w:start w:val="1"/>
      <w:numFmt w:val="decimal"/>
      <w:lvlText w:val="%1.%2.%3.%4.%5."/>
      <w:lvlJc w:val="left"/>
      <w:pPr>
        <w:tabs>
          <w:tab w:val="num" w:pos="2232"/>
        </w:tabs>
        <w:ind w:left="2232" w:hanging="792"/>
      </w:pPr>
      <w:rPr>
        <w:rFonts w:hint="default"/>
        <w:b/>
      </w:rPr>
    </w:lvl>
    <w:lvl w:ilvl="5">
      <w:start w:val="1"/>
      <w:numFmt w:val="decimal"/>
      <w:lvlText w:val="%1.%2.%3.%4.%5.%6."/>
      <w:lvlJc w:val="left"/>
      <w:pPr>
        <w:tabs>
          <w:tab w:val="num" w:pos="2736"/>
        </w:tabs>
        <w:ind w:left="2736" w:hanging="936"/>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2" w15:restartNumberingAfterBreak="0">
    <w:nsid w:val="43351A26"/>
    <w:multiLevelType w:val="multilevel"/>
    <w:tmpl w:val="D8E0B312"/>
    <w:lvl w:ilvl="0">
      <w:start w:val="1"/>
      <w:numFmt w:val="decimal"/>
      <w:suff w:val="space"/>
      <w:lvlText w:val="%1.0"/>
      <w:lvlJc w:val="left"/>
      <w:pPr>
        <w:ind w:left="360" w:hanging="360"/>
      </w:pPr>
      <w:rPr>
        <w:rFonts w:hint="default"/>
      </w:rPr>
    </w:lvl>
    <w:lvl w:ilvl="1">
      <w:start w:val="1"/>
      <w:numFmt w:val="lowerLetter"/>
      <w:suff w:val="space"/>
      <w:lvlText w:val="%1.%2."/>
      <w:lvlJc w:val="left"/>
      <w:pPr>
        <w:ind w:left="792" w:hanging="432"/>
      </w:pPr>
      <w:rPr>
        <w:rFonts w:hint="default"/>
        <w:b/>
        <w:spacing w:val="0"/>
        <w:position w:val="0"/>
      </w:rPr>
    </w:lvl>
    <w:lvl w:ilvl="2">
      <w:start w:val="1"/>
      <w:numFmt w:val="decimal"/>
      <w:suff w:val="space"/>
      <w:lvlText w:val="%1.%2.%3."/>
      <w:lvlJc w:val="left"/>
      <w:pPr>
        <w:ind w:left="1224" w:hanging="648"/>
      </w:pPr>
      <w:rPr>
        <w:rFonts w:hint="default"/>
        <w:b/>
        <w:color w:val="auto"/>
      </w:rPr>
    </w:lvl>
    <w:lvl w:ilvl="3">
      <w:start w:val="1"/>
      <w:numFmt w:val="decimal"/>
      <w:suff w:val="space"/>
      <w:lvlText w:val="%1.%2.%3.%4."/>
      <w:lvlJc w:val="left"/>
      <w:pPr>
        <w:ind w:left="2448" w:hanging="648"/>
      </w:pPr>
      <w:rPr>
        <w:rFonts w:hint="default"/>
        <w:b/>
      </w:rPr>
    </w:lvl>
    <w:lvl w:ilvl="4">
      <w:start w:val="1"/>
      <w:numFmt w:val="decimal"/>
      <w:lvlText w:val="%1.%2.%3.%4.%5."/>
      <w:lvlJc w:val="left"/>
      <w:pPr>
        <w:tabs>
          <w:tab w:val="num" w:pos="2232"/>
        </w:tabs>
        <w:ind w:left="2232" w:hanging="792"/>
      </w:pPr>
      <w:rPr>
        <w:rFonts w:hint="default"/>
        <w:b/>
      </w:rPr>
    </w:lvl>
    <w:lvl w:ilvl="5">
      <w:start w:val="1"/>
      <w:numFmt w:val="decimal"/>
      <w:lvlText w:val="%1.%2.%3.%4.%5.%6."/>
      <w:lvlJc w:val="left"/>
      <w:pPr>
        <w:tabs>
          <w:tab w:val="num" w:pos="2736"/>
        </w:tabs>
        <w:ind w:left="2736" w:hanging="936"/>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3" w15:restartNumberingAfterBreak="0">
    <w:nsid w:val="46C94707"/>
    <w:multiLevelType w:val="multilevel"/>
    <w:tmpl w:val="29AC0B7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4" w15:restartNumberingAfterBreak="0">
    <w:nsid w:val="48856D6F"/>
    <w:multiLevelType w:val="multilevel"/>
    <w:tmpl w:val="D8E0B312"/>
    <w:lvl w:ilvl="0">
      <w:start w:val="1"/>
      <w:numFmt w:val="decimal"/>
      <w:suff w:val="space"/>
      <w:lvlText w:val="%1.0"/>
      <w:lvlJc w:val="left"/>
      <w:pPr>
        <w:ind w:left="360" w:hanging="360"/>
      </w:pPr>
      <w:rPr>
        <w:rFonts w:hint="default"/>
      </w:rPr>
    </w:lvl>
    <w:lvl w:ilvl="1">
      <w:start w:val="1"/>
      <w:numFmt w:val="lowerLetter"/>
      <w:suff w:val="space"/>
      <w:lvlText w:val="%1.%2."/>
      <w:lvlJc w:val="left"/>
      <w:pPr>
        <w:ind w:left="792" w:hanging="432"/>
      </w:pPr>
      <w:rPr>
        <w:rFonts w:hint="default"/>
        <w:b/>
        <w:spacing w:val="0"/>
        <w:position w:val="0"/>
      </w:rPr>
    </w:lvl>
    <w:lvl w:ilvl="2">
      <w:start w:val="1"/>
      <w:numFmt w:val="decimal"/>
      <w:suff w:val="space"/>
      <w:lvlText w:val="%1.%2.%3."/>
      <w:lvlJc w:val="left"/>
      <w:pPr>
        <w:ind w:left="1224" w:hanging="648"/>
      </w:pPr>
      <w:rPr>
        <w:rFonts w:hint="default"/>
        <w:b/>
        <w:color w:val="auto"/>
      </w:rPr>
    </w:lvl>
    <w:lvl w:ilvl="3">
      <w:start w:val="1"/>
      <w:numFmt w:val="decimal"/>
      <w:suff w:val="space"/>
      <w:lvlText w:val="%1.%2.%3.%4."/>
      <w:lvlJc w:val="left"/>
      <w:pPr>
        <w:ind w:left="2448" w:hanging="648"/>
      </w:pPr>
      <w:rPr>
        <w:rFonts w:hint="default"/>
        <w:b/>
      </w:rPr>
    </w:lvl>
    <w:lvl w:ilvl="4">
      <w:start w:val="1"/>
      <w:numFmt w:val="decimal"/>
      <w:lvlText w:val="%1.%2.%3.%4.%5."/>
      <w:lvlJc w:val="left"/>
      <w:pPr>
        <w:tabs>
          <w:tab w:val="num" w:pos="2232"/>
        </w:tabs>
        <w:ind w:left="2232" w:hanging="792"/>
      </w:pPr>
      <w:rPr>
        <w:rFonts w:hint="default"/>
        <w:b/>
      </w:rPr>
    </w:lvl>
    <w:lvl w:ilvl="5">
      <w:start w:val="1"/>
      <w:numFmt w:val="decimal"/>
      <w:lvlText w:val="%1.%2.%3.%4.%5.%6."/>
      <w:lvlJc w:val="left"/>
      <w:pPr>
        <w:tabs>
          <w:tab w:val="num" w:pos="2736"/>
        </w:tabs>
        <w:ind w:left="2736" w:hanging="936"/>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5" w15:restartNumberingAfterBreak="0">
    <w:nsid w:val="49AB7BA6"/>
    <w:multiLevelType w:val="hybridMultilevel"/>
    <w:tmpl w:val="C7E66D0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4CD43597"/>
    <w:multiLevelType w:val="multilevel"/>
    <w:tmpl w:val="3004838E"/>
    <w:lvl w:ilvl="0">
      <w:start w:val="1"/>
      <w:numFmt w:val="decimal"/>
      <w:suff w:val="space"/>
      <w:lvlText w:val="%1.0"/>
      <w:lvlJc w:val="left"/>
      <w:pPr>
        <w:ind w:left="360" w:hanging="360"/>
      </w:pPr>
      <w:rPr>
        <w:rFonts w:hint="default"/>
      </w:rPr>
    </w:lvl>
    <w:lvl w:ilvl="1">
      <w:start w:val="1"/>
      <w:numFmt w:val="bullet"/>
      <w:lvlText w:val=""/>
      <w:lvlJc w:val="left"/>
      <w:pPr>
        <w:tabs>
          <w:tab w:val="num" w:pos="720"/>
        </w:tabs>
        <w:ind w:left="720" w:hanging="360"/>
      </w:pPr>
      <w:rPr>
        <w:rFonts w:ascii="Symbol" w:hAnsi="Symbol" w:hint="default"/>
        <w:color w:val="auto"/>
      </w:rPr>
    </w:lvl>
    <w:lvl w:ilvl="2">
      <w:start w:val="1"/>
      <w:numFmt w:val="decimal"/>
      <w:suff w:val="space"/>
      <w:lvlText w:val="%1.%2.%3."/>
      <w:lvlJc w:val="left"/>
      <w:pPr>
        <w:ind w:left="1224" w:hanging="648"/>
      </w:pPr>
      <w:rPr>
        <w:rFonts w:hint="default"/>
        <w:b/>
        <w:color w:val="auto"/>
      </w:rPr>
    </w:lvl>
    <w:lvl w:ilvl="3">
      <w:start w:val="1"/>
      <w:numFmt w:val="decimal"/>
      <w:suff w:val="space"/>
      <w:lvlText w:val="%1.%2.%3.%4."/>
      <w:lvlJc w:val="left"/>
      <w:pPr>
        <w:ind w:left="2448" w:hanging="648"/>
      </w:pPr>
      <w:rPr>
        <w:rFonts w:hint="default"/>
        <w:b/>
      </w:rPr>
    </w:lvl>
    <w:lvl w:ilvl="4">
      <w:start w:val="1"/>
      <w:numFmt w:val="decimal"/>
      <w:lvlText w:val="%1.%2.%3.%4.%5."/>
      <w:lvlJc w:val="left"/>
      <w:pPr>
        <w:tabs>
          <w:tab w:val="num" w:pos="2232"/>
        </w:tabs>
        <w:ind w:left="2232" w:hanging="792"/>
      </w:pPr>
      <w:rPr>
        <w:rFonts w:hint="default"/>
        <w:b/>
      </w:rPr>
    </w:lvl>
    <w:lvl w:ilvl="5">
      <w:start w:val="1"/>
      <w:numFmt w:val="decimal"/>
      <w:lvlText w:val="%1.%2.%3.%4.%5.%6."/>
      <w:lvlJc w:val="left"/>
      <w:pPr>
        <w:tabs>
          <w:tab w:val="num" w:pos="2736"/>
        </w:tabs>
        <w:ind w:left="2736" w:hanging="936"/>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7" w15:restartNumberingAfterBreak="0">
    <w:nsid w:val="54662661"/>
    <w:multiLevelType w:val="singleLevel"/>
    <w:tmpl w:val="F47E2A4C"/>
    <w:lvl w:ilvl="0">
      <w:start w:val="1"/>
      <w:numFmt w:val="bullet"/>
      <w:lvlText w:val=""/>
      <w:lvlJc w:val="left"/>
      <w:pPr>
        <w:tabs>
          <w:tab w:val="num" w:pos="360"/>
        </w:tabs>
        <w:ind w:left="360" w:hanging="360"/>
      </w:pPr>
      <w:rPr>
        <w:rFonts w:ascii="Wingdings" w:hAnsi="Wingdings" w:hint="default"/>
        <w:sz w:val="24"/>
      </w:rPr>
    </w:lvl>
  </w:abstractNum>
  <w:abstractNum w:abstractNumId="38" w15:restartNumberingAfterBreak="0">
    <w:nsid w:val="598211D2"/>
    <w:multiLevelType w:val="hybridMultilevel"/>
    <w:tmpl w:val="F808DF58"/>
    <w:lvl w:ilvl="0" w:tplc="F46462D2">
      <w:start w:val="1"/>
      <w:numFmt w:val="decimal"/>
      <w:lvlText w:val="%1."/>
      <w:lvlJc w:val="left"/>
      <w:pPr>
        <w:tabs>
          <w:tab w:val="num" w:pos="720"/>
        </w:tabs>
        <w:ind w:left="720" w:hanging="360"/>
      </w:pPr>
      <w:rPr>
        <w:rFonts w:hint="default"/>
        <w:i w:val="0"/>
      </w:rPr>
    </w:lvl>
    <w:lvl w:ilvl="1" w:tplc="04090001">
      <w:start w:val="1"/>
      <w:numFmt w:val="bullet"/>
      <w:lvlText w:val=""/>
      <w:lvlJc w:val="left"/>
      <w:pPr>
        <w:tabs>
          <w:tab w:val="num" w:pos="1440"/>
        </w:tabs>
        <w:ind w:left="1440" w:hanging="360"/>
      </w:pPr>
      <w:rPr>
        <w:rFonts w:ascii="Symbol" w:hAnsi="Symbol"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9BA6F9D"/>
    <w:multiLevelType w:val="multilevel"/>
    <w:tmpl w:val="E4EE2CAC"/>
    <w:lvl w:ilvl="0">
      <w:start w:val="1"/>
      <w:numFmt w:val="decimal"/>
      <w:suff w:val="space"/>
      <w:lvlText w:val="%1.0"/>
      <w:lvlJc w:val="left"/>
      <w:pPr>
        <w:ind w:left="360" w:hanging="360"/>
      </w:pPr>
      <w:rPr>
        <w:rFonts w:hint="default"/>
      </w:rPr>
    </w:lvl>
    <w:lvl w:ilvl="1">
      <w:start w:val="1"/>
      <w:numFmt w:val="lowerLetter"/>
      <w:suff w:val="space"/>
      <w:lvlText w:val="%1.%2."/>
      <w:lvlJc w:val="left"/>
      <w:pPr>
        <w:ind w:left="792" w:hanging="432"/>
      </w:pPr>
      <w:rPr>
        <w:rFonts w:hint="default"/>
        <w:b/>
        <w:spacing w:val="0"/>
        <w:position w:val="0"/>
      </w:rPr>
    </w:lvl>
    <w:lvl w:ilvl="2">
      <w:start w:val="1"/>
      <w:numFmt w:val="decimal"/>
      <w:suff w:val="space"/>
      <w:lvlText w:val="%1.%2.%3."/>
      <w:lvlJc w:val="left"/>
      <w:pPr>
        <w:ind w:left="1224" w:hanging="648"/>
      </w:pPr>
      <w:rPr>
        <w:rFonts w:hint="default"/>
        <w:b/>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0" w15:restartNumberingAfterBreak="0">
    <w:nsid w:val="5AE424E4"/>
    <w:multiLevelType w:val="multilevel"/>
    <w:tmpl w:val="30C4561A"/>
    <w:lvl w:ilvl="0">
      <w:start w:val="1"/>
      <w:numFmt w:val="decimal"/>
      <w:suff w:val="space"/>
      <w:lvlText w:val="%1.0"/>
      <w:lvlJc w:val="left"/>
      <w:pPr>
        <w:ind w:left="360" w:hanging="360"/>
      </w:pPr>
    </w:lvl>
    <w:lvl w:ilvl="1">
      <w:start w:val="1"/>
      <w:numFmt w:val="lowerLetter"/>
      <w:suff w:val="space"/>
      <w:lvlText w:val="%1.%2."/>
      <w:lvlJc w:val="left"/>
      <w:pPr>
        <w:ind w:left="792" w:hanging="432"/>
      </w:pPr>
      <w:rPr>
        <w:b/>
        <w:spacing w:val="0"/>
        <w:position w:val="0"/>
      </w:rPr>
    </w:lvl>
    <w:lvl w:ilvl="2">
      <w:start w:val="1"/>
      <w:numFmt w:val="decimal"/>
      <w:suff w:val="space"/>
      <w:lvlText w:val="%1%2.%3."/>
      <w:lvlJc w:val="left"/>
      <w:pPr>
        <w:ind w:left="1224" w:hanging="648"/>
      </w:pPr>
      <w:rPr>
        <w:b w:val="0"/>
      </w:rPr>
    </w:lvl>
    <w:lvl w:ilvl="3">
      <w:start w:val="1"/>
      <w:numFmt w:val="decimal"/>
      <w:suff w:val="space"/>
      <w:lvlText w:val="%1.%2.%3.%4."/>
      <w:lvlJc w:val="left"/>
      <w:pPr>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65DF6D47"/>
    <w:multiLevelType w:val="multilevel"/>
    <w:tmpl w:val="F7E833E6"/>
    <w:lvl w:ilvl="0">
      <w:start w:val="1"/>
      <w:numFmt w:val="decimal"/>
      <w:suff w:val="space"/>
      <w:lvlText w:val="%1.0"/>
      <w:lvlJc w:val="left"/>
      <w:pPr>
        <w:ind w:left="360" w:hanging="360"/>
      </w:pPr>
    </w:lvl>
    <w:lvl w:ilvl="1">
      <w:start w:val="1"/>
      <w:numFmt w:val="lowerLetter"/>
      <w:suff w:val="space"/>
      <w:lvlText w:val="%1.%2."/>
      <w:lvlJc w:val="left"/>
      <w:pPr>
        <w:ind w:left="792" w:hanging="432"/>
      </w:pPr>
      <w:rPr>
        <w:b/>
        <w:spacing w:val="0"/>
        <w:position w:val="0"/>
      </w:rPr>
    </w:lvl>
    <w:lvl w:ilvl="2">
      <w:start w:val="1"/>
      <w:numFmt w:val="bullet"/>
      <w:lvlText w:val=""/>
      <w:lvlJc w:val="left"/>
      <w:pPr>
        <w:tabs>
          <w:tab w:val="num" w:pos="936"/>
        </w:tabs>
        <w:ind w:left="936" w:hanging="360"/>
      </w:pPr>
      <w:rPr>
        <w:rFonts w:ascii="Symbol" w:hAnsi="Symbol" w:hint="default"/>
      </w:rPr>
    </w:lvl>
    <w:lvl w:ilvl="3">
      <w:start w:val="1"/>
      <w:numFmt w:val="decimal"/>
      <w:suff w:val="space"/>
      <w:lvlText w:val="%1.%2.%3.%4."/>
      <w:lvlJc w:val="left"/>
      <w:pPr>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2" w15:restartNumberingAfterBreak="0">
    <w:nsid w:val="6D355C63"/>
    <w:multiLevelType w:val="multilevel"/>
    <w:tmpl w:val="2B64137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D94B7E"/>
    <w:multiLevelType w:val="hybridMultilevel"/>
    <w:tmpl w:val="AA7C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754ADD"/>
    <w:multiLevelType w:val="multilevel"/>
    <w:tmpl w:val="67F6A21A"/>
    <w:lvl w:ilvl="0">
      <w:start w:val="1"/>
      <w:numFmt w:val="decimal"/>
      <w:suff w:val="space"/>
      <w:lvlText w:val="%1.0"/>
      <w:lvlJc w:val="left"/>
      <w:pPr>
        <w:ind w:left="360" w:hanging="360"/>
      </w:pPr>
      <w:rPr>
        <w:rFonts w:hint="default"/>
      </w:rPr>
    </w:lvl>
    <w:lvl w:ilvl="1">
      <w:start w:val="1"/>
      <w:numFmt w:val="lowerLetter"/>
      <w:suff w:val="space"/>
      <w:lvlText w:val="%1.%2."/>
      <w:lvlJc w:val="left"/>
      <w:pPr>
        <w:ind w:left="792" w:hanging="432"/>
      </w:pPr>
      <w:rPr>
        <w:rFonts w:hint="default"/>
        <w:b/>
        <w:spacing w:val="0"/>
        <w:position w:val="0"/>
      </w:rPr>
    </w:lvl>
    <w:lvl w:ilvl="2">
      <w:start w:val="1"/>
      <w:numFmt w:val="decimal"/>
      <w:suff w:val="space"/>
      <w:lvlText w:val="%1.%2.%3."/>
      <w:lvlJc w:val="left"/>
      <w:pPr>
        <w:ind w:left="1224" w:hanging="648"/>
      </w:pPr>
      <w:rPr>
        <w:rFonts w:hint="default"/>
        <w:b/>
        <w:color w:val="auto"/>
      </w:rPr>
    </w:lvl>
    <w:lvl w:ilvl="3">
      <w:start w:val="1"/>
      <w:numFmt w:val="decimal"/>
      <w:suff w:val="space"/>
      <w:lvlText w:val="%1.%2.%3.%4."/>
      <w:lvlJc w:val="left"/>
      <w:pPr>
        <w:ind w:left="2448" w:hanging="648"/>
      </w:pPr>
      <w:rPr>
        <w:rFonts w:hint="default"/>
        <w:b/>
      </w:rPr>
    </w:lvl>
    <w:lvl w:ilvl="4">
      <w:start w:val="1"/>
      <w:numFmt w:val="decimal"/>
      <w:lvlText w:val="%1.%2.%3.%4.%5."/>
      <w:lvlJc w:val="left"/>
      <w:pPr>
        <w:tabs>
          <w:tab w:val="num" w:pos="2232"/>
        </w:tabs>
        <w:ind w:left="2232" w:hanging="792"/>
      </w:pPr>
      <w:rPr>
        <w:rFonts w:hint="default"/>
        <w:b/>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5" w15:restartNumberingAfterBreak="0">
    <w:nsid w:val="763817FD"/>
    <w:multiLevelType w:val="multilevel"/>
    <w:tmpl w:val="59D491EC"/>
    <w:lvl w:ilvl="0">
      <w:start w:val="1"/>
      <w:numFmt w:val="decimal"/>
      <w:suff w:val="space"/>
      <w:lvlText w:val="%1.0"/>
      <w:lvlJc w:val="left"/>
      <w:pPr>
        <w:ind w:left="360" w:hanging="360"/>
      </w:pPr>
      <w:rPr>
        <w:rFonts w:hint="default"/>
      </w:rPr>
    </w:lvl>
    <w:lvl w:ilvl="1">
      <w:start w:val="1"/>
      <w:numFmt w:val="lowerLetter"/>
      <w:suff w:val="space"/>
      <w:lvlText w:val="%1.%2."/>
      <w:lvlJc w:val="left"/>
      <w:pPr>
        <w:ind w:left="792" w:hanging="432"/>
      </w:pPr>
      <w:rPr>
        <w:rFonts w:hint="default"/>
        <w:b/>
        <w:spacing w:val="0"/>
        <w:position w:val="0"/>
      </w:rPr>
    </w:lvl>
    <w:lvl w:ilvl="2">
      <w:start w:val="1"/>
      <w:numFmt w:val="decimal"/>
      <w:suff w:val="space"/>
      <w:lvlText w:val="%1.%2.%3."/>
      <w:lvlJc w:val="left"/>
      <w:pPr>
        <w:ind w:left="1224" w:hanging="648"/>
      </w:pPr>
      <w:rPr>
        <w:rFonts w:hint="default"/>
        <w:b w:val="0"/>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6" w15:restartNumberingAfterBreak="0">
    <w:nsid w:val="7D9D36D1"/>
    <w:multiLevelType w:val="multilevel"/>
    <w:tmpl w:val="859C33A4"/>
    <w:lvl w:ilvl="0">
      <w:start w:val="8"/>
      <w:numFmt w:val="none"/>
      <w:lvlText w:val="7.0"/>
      <w:lvlJc w:val="left"/>
      <w:pPr>
        <w:tabs>
          <w:tab w:val="num" w:pos="360"/>
        </w:tabs>
        <w:ind w:left="360" w:hanging="360"/>
      </w:pPr>
      <w:rPr>
        <w:rFonts w:hint="default"/>
      </w:rPr>
    </w:lvl>
    <w:lvl w:ilvl="1">
      <w:start w:val="1"/>
      <w:numFmt w:val="lowerLetter"/>
      <w:lvlText w:val="7.%2."/>
      <w:lvlJc w:val="left"/>
      <w:pPr>
        <w:tabs>
          <w:tab w:val="num" w:pos="792"/>
        </w:tabs>
        <w:ind w:left="792" w:hanging="432"/>
      </w:pPr>
      <w:rPr>
        <w:rFonts w:hint="default"/>
        <w:caps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15:restartNumberingAfterBreak="0">
    <w:nsid w:val="7DE166EC"/>
    <w:multiLevelType w:val="hybridMultilevel"/>
    <w:tmpl w:val="00B815D0"/>
    <w:lvl w:ilvl="0" w:tplc="59CEBCF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8"/>
  </w:num>
  <w:num w:numId="3">
    <w:abstractNumId w:val="15"/>
  </w:num>
  <w:num w:numId="4">
    <w:abstractNumId w:val="23"/>
  </w:num>
  <w:num w:numId="5">
    <w:abstractNumId w:val="37"/>
  </w:num>
  <w:num w:numId="6">
    <w:abstractNumId w:val="14"/>
  </w:num>
  <w:num w:numId="7">
    <w:abstractNumId w:val="41"/>
  </w:num>
  <w:num w:numId="8">
    <w:abstractNumId w:val="35"/>
  </w:num>
  <w:num w:numId="9">
    <w:abstractNumId w:val="40"/>
  </w:num>
  <w:num w:numId="10">
    <w:abstractNumId w:val="45"/>
  </w:num>
  <w:num w:numId="11">
    <w:abstractNumId w:val="39"/>
  </w:num>
  <w:num w:numId="12">
    <w:abstractNumId w:val="20"/>
  </w:num>
  <w:num w:numId="13">
    <w:abstractNumId w:val="12"/>
  </w:num>
  <w:num w:numId="14">
    <w:abstractNumId w:val="46"/>
  </w:num>
  <w:num w:numId="15">
    <w:abstractNumId w:val="10"/>
  </w:num>
  <w:num w:numId="16">
    <w:abstractNumId w:val="26"/>
  </w:num>
  <w:num w:numId="17">
    <w:abstractNumId w:val="44"/>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2"/>
  </w:num>
  <w:num w:numId="30">
    <w:abstractNumId w:val="38"/>
  </w:num>
  <w:num w:numId="31">
    <w:abstractNumId w:val="34"/>
  </w:num>
  <w:num w:numId="32">
    <w:abstractNumId w:val="29"/>
  </w:num>
  <w:num w:numId="33">
    <w:abstractNumId w:val="25"/>
  </w:num>
  <w:num w:numId="34">
    <w:abstractNumId w:val="24"/>
  </w:num>
  <w:num w:numId="35">
    <w:abstractNumId w:val="11"/>
  </w:num>
  <w:num w:numId="36">
    <w:abstractNumId w:val="30"/>
  </w:num>
  <w:num w:numId="37">
    <w:abstractNumId w:val="33"/>
  </w:num>
  <w:num w:numId="38">
    <w:abstractNumId w:val="19"/>
  </w:num>
  <w:num w:numId="39">
    <w:abstractNumId w:val="42"/>
  </w:num>
  <w:num w:numId="40">
    <w:abstractNumId w:val="47"/>
  </w:num>
  <w:num w:numId="41">
    <w:abstractNumId w:val="13"/>
  </w:num>
  <w:num w:numId="42">
    <w:abstractNumId w:val="31"/>
  </w:num>
  <w:num w:numId="43">
    <w:abstractNumId w:val="36"/>
  </w:num>
  <w:num w:numId="44">
    <w:abstractNumId w:val="28"/>
  </w:num>
  <w:num w:numId="45">
    <w:abstractNumId w:val="27"/>
  </w:num>
  <w:num w:numId="46">
    <w:abstractNumId w:val="21"/>
  </w:num>
  <w:num w:numId="47">
    <w:abstractNumId w:val="43"/>
  </w:num>
  <w:num w:numId="48">
    <w:abstractNumId w:val="22"/>
  </w:num>
  <w:num w:numId="49">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FEA"/>
    <w:rsid w:val="00001630"/>
    <w:rsid w:val="00003F1E"/>
    <w:rsid w:val="00004242"/>
    <w:rsid w:val="00004741"/>
    <w:rsid w:val="00004F8F"/>
    <w:rsid w:val="00005816"/>
    <w:rsid w:val="00007921"/>
    <w:rsid w:val="00010D6E"/>
    <w:rsid w:val="00017911"/>
    <w:rsid w:val="000221F2"/>
    <w:rsid w:val="0002494C"/>
    <w:rsid w:val="000257DC"/>
    <w:rsid w:val="00027FFB"/>
    <w:rsid w:val="0003251B"/>
    <w:rsid w:val="00034CBF"/>
    <w:rsid w:val="00035C3D"/>
    <w:rsid w:val="00036225"/>
    <w:rsid w:val="00040CDC"/>
    <w:rsid w:val="00043414"/>
    <w:rsid w:val="00044D23"/>
    <w:rsid w:val="000467C1"/>
    <w:rsid w:val="00052734"/>
    <w:rsid w:val="00052AF4"/>
    <w:rsid w:val="000636A0"/>
    <w:rsid w:val="00063B84"/>
    <w:rsid w:val="00065A82"/>
    <w:rsid w:val="00071982"/>
    <w:rsid w:val="000740F0"/>
    <w:rsid w:val="000927FC"/>
    <w:rsid w:val="00095C30"/>
    <w:rsid w:val="000A52CC"/>
    <w:rsid w:val="000B6CC5"/>
    <w:rsid w:val="000C1B19"/>
    <w:rsid w:val="000C2A53"/>
    <w:rsid w:val="000C40AC"/>
    <w:rsid w:val="000C59A3"/>
    <w:rsid w:val="000D5D32"/>
    <w:rsid w:val="000E45AF"/>
    <w:rsid w:val="000E6F02"/>
    <w:rsid w:val="000F1197"/>
    <w:rsid w:val="000F2955"/>
    <w:rsid w:val="000F5E44"/>
    <w:rsid w:val="000F6AE0"/>
    <w:rsid w:val="00110458"/>
    <w:rsid w:val="00111236"/>
    <w:rsid w:val="001139DB"/>
    <w:rsid w:val="0011460E"/>
    <w:rsid w:val="001205D9"/>
    <w:rsid w:val="001225AF"/>
    <w:rsid w:val="00122C99"/>
    <w:rsid w:val="00131439"/>
    <w:rsid w:val="001344E9"/>
    <w:rsid w:val="00136042"/>
    <w:rsid w:val="0013695D"/>
    <w:rsid w:val="00141874"/>
    <w:rsid w:val="00144F05"/>
    <w:rsid w:val="0014710D"/>
    <w:rsid w:val="00153E3C"/>
    <w:rsid w:val="00160A3F"/>
    <w:rsid w:val="00160BAD"/>
    <w:rsid w:val="00163122"/>
    <w:rsid w:val="001632CC"/>
    <w:rsid w:val="00163F46"/>
    <w:rsid w:val="001717F7"/>
    <w:rsid w:val="00174E8C"/>
    <w:rsid w:val="001752E6"/>
    <w:rsid w:val="00182B99"/>
    <w:rsid w:val="001845BF"/>
    <w:rsid w:val="00185445"/>
    <w:rsid w:val="00185853"/>
    <w:rsid w:val="00185FD9"/>
    <w:rsid w:val="00187E0B"/>
    <w:rsid w:val="00192EE4"/>
    <w:rsid w:val="00193FCC"/>
    <w:rsid w:val="001A25FE"/>
    <w:rsid w:val="001A3455"/>
    <w:rsid w:val="001A6655"/>
    <w:rsid w:val="001C5D19"/>
    <w:rsid w:val="001D25A4"/>
    <w:rsid w:val="001D3756"/>
    <w:rsid w:val="001D3892"/>
    <w:rsid w:val="001D3CA7"/>
    <w:rsid w:val="001D501E"/>
    <w:rsid w:val="001D75DA"/>
    <w:rsid w:val="001E0675"/>
    <w:rsid w:val="001E2C44"/>
    <w:rsid w:val="001E5221"/>
    <w:rsid w:val="001E674C"/>
    <w:rsid w:val="001E73B9"/>
    <w:rsid w:val="00210C15"/>
    <w:rsid w:val="00232A2B"/>
    <w:rsid w:val="00233685"/>
    <w:rsid w:val="00241BFA"/>
    <w:rsid w:val="00244AEB"/>
    <w:rsid w:val="00255C9D"/>
    <w:rsid w:val="002633C5"/>
    <w:rsid w:val="00266FEA"/>
    <w:rsid w:val="00267C61"/>
    <w:rsid w:val="0027198E"/>
    <w:rsid w:val="00275420"/>
    <w:rsid w:val="00276E36"/>
    <w:rsid w:val="002776D1"/>
    <w:rsid w:val="00277996"/>
    <w:rsid w:val="0028050B"/>
    <w:rsid w:val="0028200D"/>
    <w:rsid w:val="002822EC"/>
    <w:rsid w:val="00282F4D"/>
    <w:rsid w:val="002867B2"/>
    <w:rsid w:val="0029575E"/>
    <w:rsid w:val="00297094"/>
    <w:rsid w:val="002A1F2C"/>
    <w:rsid w:val="002A3372"/>
    <w:rsid w:val="002A4949"/>
    <w:rsid w:val="002B4189"/>
    <w:rsid w:val="002B614F"/>
    <w:rsid w:val="002B7174"/>
    <w:rsid w:val="002B71CD"/>
    <w:rsid w:val="002B7EB0"/>
    <w:rsid w:val="002C0440"/>
    <w:rsid w:val="002C0C9B"/>
    <w:rsid w:val="002C325A"/>
    <w:rsid w:val="002C4AC6"/>
    <w:rsid w:val="002C7C85"/>
    <w:rsid w:val="002D7909"/>
    <w:rsid w:val="002E05F5"/>
    <w:rsid w:val="002E0DFA"/>
    <w:rsid w:val="002E1DE2"/>
    <w:rsid w:val="002E22DF"/>
    <w:rsid w:val="002E2483"/>
    <w:rsid w:val="002E2E1C"/>
    <w:rsid w:val="002E2FE6"/>
    <w:rsid w:val="002E63B2"/>
    <w:rsid w:val="002F3183"/>
    <w:rsid w:val="00301591"/>
    <w:rsid w:val="00304083"/>
    <w:rsid w:val="00306724"/>
    <w:rsid w:val="00321D38"/>
    <w:rsid w:val="003253BC"/>
    <w:rsid w:val="00325FDE"/>
    <w:rsid w:val="00327B51"/>
    <w:rsid w:val="00327D5C"/>
    <w:rsid w:val="00332757"/>
    <w:rsid w:val="0034041F"/>
    <w:rsid w:val="003431E8"/>
    <w:rsid w:val="003439F8"/>
    <w:rsid w:val="00343FA9"/>
    <w:rsid w:val="0034402A"/>
    <w:rsid w:val="00344925"/>
    <w:rsid w:val="003533F6"/>
    <w:rsid w:val="003657FC"/>
    <w:rsid w:val="00366526"/>
    <w:rsid w:val="00373025"/>
    <w:rsid w:val="0037326E"/>
    <w:rsid w:val="00376769"/>
    <w:rsid w:val="00381F3F"/>
    <w:rsid w:val="0039014C"/>
    <w:rsid w:val="0039085F"/>
    <w:rsid w:val="0039275B"/>
    <w:rsid w:val="003A3F11"/>
    <w:rsid w:val="003A448A"/>
    <w:rsid w:val="003A7A14"/>
    <w:rsid w:val="003B53D2"/>
    <w:rsid w:val="003C6B39"/>
    <w:rsid w:val="003C75AD"/>
    <w:rsid w:val="003D192B"/>
    <w:rsid w:val="003D33E3"/>
    <w:rsid w:val="003D4635"/>
    <w:rsid w:val="003E6292"/>
    <w:rsid w:val="003E66B4"/>
    <w:rsid w:val="003E692A"/>
    <w:rsid w:val="003F4E2D"/>
    <w:rsid w:val="003F750E"/>
    <w:rsid w:val="0040259D"/>
    <w:rsid w:val="00411A9A"/>
    <w:rsid w:val="00412347"/>
    <w:rsid w:val="00416A73"/>
    <w:rsid w:val="00417BA8"/>
    <w:rsid w:val="00421577"/>
    <w:rsid w:val="00421B93"/>
    <w:rsid w:val="00421E1C"/>
    <w:rsid w:val="00422A84"/>
    <w:rsid w:val="004249D1"/>
    <w:rsid w:val="0042509C"/>
    <w:rsid w:val="00432F0F"/>
    <w:rsid w:val="004335A8"/>
    <w:rsid w:val="00434BB9"/>
    <w:rsid w:val="00443368"/>
    <w:rsid w:val="00444FEF"/>
    <w:rsid w:val="004541EC"/>
    <w:rsid w:val="00455297"/>
    <w:rsid w:val="00456A3F"/>
    <w:rsid w:val="0045761F"/>
    <w:rsid w:val="00460F98"/>
    <w:rsid w:val="00467BCD"/>
    <w:rsid w:val="00472935"/>
    <w:rsid w:val="00472C15"/>
    <w:rsid w:val="004754F1"/>
    <w:rsid w:val="00481B37"/>
    <w:rsid w:val="004829B7"/>
    <w:rsid w:val="00486738"/>
    <w:rsid w:val="00486CF5"/>
    <w:rsid w:val="00490BCF"/>
    <w:rsid w:val="004936E1"/>
    <w:rsid w:val="00495372"/>
    <w:rsid w:val="004A00F1"/>
    <w:rsid w:val="004A036B"/>
    <w:rsid w:val="004A264E"/>
    <w:rsid w:val="004A7B38"/>
    <w:rsid w:val="004B12A7"/>
    <w:rsid w:val="004B4A94"/>
    <w:rsid w:val="004B5501"/>
    <w:rsid w:val="004B6423"/>
    <w:rsid w:val="004D2E46"/>
    <w:rsid w:val="004D66BF"/>
    <w:rsid w:val="004E04F9"/>
    <w:rsid w:val="004F38F5"/>
    <w:rsid w:val="004F4474"/>
    <w:rsid w:val="004F5FDF"/>
    <w:rsid w:val="005122AA"/>
    <w:rsid w:val="0051343C"/>
    <w:rsid w:val="00515BD6"/>
    <w:rsid w:val="00516BF5"/>
    <w:rsid w:val="0051719A"/>
    <w:rsid w:val="00517564"/>
    <w:rsid w:val="00520AFB"/>
    <w:rsid w:val="00520ED8"/>
    <w:rsid w:val="00531BC9"/>
    <w:rsid w:val="00532151"/>
    <w:rsid w:val="00533890"/>
    <w:rsid w:val="00536E9B"/>
    <w:rsid w:val="00537745"/>
    <w:rsid w:val="00540870"/>
    <w:rsid w:val="00543154"/>
    <w:rsid w:val="00552BFD"/>
    <w:rsid w:val="00553AD4"/>
    <w:rsid w:val="0055573A"/>
    <w:rsid w:val="00560128"/>
    <w:rsid w:val="005609A7"/>
    <w:rsid w:val="00572964"/>
    <w:rsid w:val="00576B5B"/>
    <w:rsid w:val="00580C46"/>
    <w:rsid w:val="00581F76"/>
    <w:rsid w:val="00586558"/>
    <w:rsid w:val="0059013D"/>
    <w:rsid w:val="00590493"/>
    <w:rsid w:val="0059417F"/>
    <w:rsid w:val="005966A6"/>
    <w:rsid w:val="005A1C7F"/>
    <w:rsid w:val="005A1CB7"/>
    <w:rsid w:val="005A1E53"/>
    <w:rsid w:val="005A25D0"/>
    <w:rsid w:val="005B2FAD"/>
    <w:rsid w:val="005B3A75"/>
    <w:rsid w:val="005B43F4"/>
    <w:rsid w:val="005B4823"/>
    <w:rsid w:val="005C1321"/>
    <w:rsid w:val="005C34DD"/>
    <w:rsid w:val="005C67A0"/>
    <w:rsid w:val="005C7773"/>
    <w:rsid w:val="005D182A"/>
    <w:rsid w:val="005D34F5"/>
    <w:rsid w:val="005D5D7B"/>
    <w:rsid w:val="005D6D2E"/>
    <w:rsid w:val="005D75E4"/>
    <w:rsid w:val="005F515F"/>
    <w:rsid w:val="00603CB9"/>
    <w:rsid w:val="00605C83"/>
    <w:rsid w:val="0060738C"/>
    <w:rsid w:val="006105C8"/>
    <w:rsid w:val="00610860"/>
    <w:rsid w:val="006160D8"/>
    <w:rsid w:val="0062265C"/>
    <w:rsid w:val="006243A0"/>
    <w:rsid w:val="006251B7"/>
    <w:rsid w:val="00630403"/>
    <w:rsid w:val="0063068B"/>
    <w:rsid w:val="006360D8"/>
    <w:rsid w:val="0063668A"/>
    <w:rsid w:val="00642209"/>
    <w:rsid w:val="00642A62"/>
    <w:rsid w:val="00644E86"/>
    <w:rsid w:val="00646715"/>
    <w:rsid w:val="0065276E"/>
    <w:rsid w:val="00653BA9"/>
    <w:rsid w:val="006614CB"/>
    <w:rsid w:val="00661575"/>
    <w:rsid w:val="00667583"/>
    <w:rsid w:val="0067110F"/>
    <w:rsid w:val="00676C74"/>
    <w:rsid w:val="00687260"/>
    <w:rsid w:val="006873C6"/>
    <w:rsid w:val="00692CE1"/>
    <w:rsid w:val="006936B1"/>
    <w:rsid w:val="006A233F"/>
    <w:rsid w:val="006A448C"/>
    <w:rsid w:val="006A5D3C"/>
    <w:rsid w:val="006C0022"/>
    <w:rsid w:val="006C3186"/>
    <w:rsid w:val="006D7D53"/>
    <w:rsid w:val="006E107F"/>
    <w:rsid w:val="006E56B9"/>
    <w:rsid w:val="006E5E58"/>
    <w:rsid w:val="006F44DD"/>
    <w:rsid w:val="006F5B51"/>
    <w:rsid w:val="007004E4"/>
    <w:rsid w:val="00701C85"/>
    <w:rsid w:val="00702C0F"/>
    <w:rsid w:val="00703788"/>
    <w:rsid w:val="00703B15"/>
    <w:rsid w:val="00703E29"/>
    <w:rsid w:val="007068F8"/>
    <w:rsid w:val="0070699B"/>
    <w:rsid w:val="0070753F"/>
    <w:rsid w:val="00710E89"/>
    <w:rsid w:val="007122BE"/>
    <w:rsid w:val="00716AF1"/>
    <w:rsid w:val="00721576"/>
    <w:rsid w:val="00725C63"/>
    <w:rsid w:val="00734175"/>
    <w:rsid w:val="00734641"/>
    <w:rsid w:val="00734FEC"/>
    <w:rsid w:val="0073657A"/>
    <w:rsid w:val="00746B40"/>
    <w:rsid w:val="0075669C"/>
    <w:rsid w:val="00756721"/>
    <w:rsid w:val="00757638"/>
    <w:rsid w:val="00757841"/>
    <w:rsid w:val="007578C9"/>
    <w:rsid w:val="00760282"/>
    <w:rsid w:val="007631EE"/>
    <w:rsid w:val="00764C30"/>
    <w:rsid w:val="00767A90"/>
    <w:rsid w:val="00787ABB"/>
    <w:rsid w:val="007924E9"/>
    <w:rsid w:val="00795384"/>
    <w:rsid w:val="007A55B8"/>
    <w:rsid w:val="007A62CD"/>
    <w:rsid w:val="007B09DF"/>
    <w:rsid w:val="007B0A53"/>
    <w:rsid w:val="007B0AE4"/>
    <w:rsid w:val="007B549C"/>
    <w:rsid w:val="007B74F7"/>
    <w:rsid w:val="007B7994"/>
    <w:rsid w:val="007C00C6"/>
    <w:rsid w:val="007C1B32"/>
    <w:rsid w:val="007C215C"/>
    <w:rsid w:val="007C670C"/>
    <w:rsid w:val="007D0BFF"/>
    <w:rsid w:val="007D7E5D"/>
    <w:rsid w:val="007E00B9"/>
    <w:rsid w:val="007E3F1C"/>
    <w:rsid w:val="007E7FE7"/>
    <w:rsid w:val="007F0459"/>
    <w:rsid w:val="007F13BD"/>
    <w:rsid w:val="007F34C8"/>
    <w:rsid w:val="007F7EDE"/>
    <w:rsid w:val="00802F6D"/>
    <w:rsid w:val="00803548"/>
    <w:rsid w:val="00804E55"/>
    <w:rsid w:val="008064D4"/>
    <w:rsid w:val="00807CB5"/>
    <w:rsid w:val="00810C33"/>
    <w:rsid w:val="0081387C"/>
    <w:rsid w:val="00815CA6"/>
    <w:rsid w:val="00815DA4"/>
    <w:rsid w:val="00816CFB"/>
    <w:rsid w:val="00820506"/>
    <w:rsid w:val="0082054B"/>
    <w:rsid w:val="00820B7B"/>
    <w:rsid w:val="008220EB"/>
    <w:rsid w:val="008272B8"/>
    <w:rsid w:val="008304E4"/>
    <w:rsid w:val="0083179F"/>
    <w:rsid w:val="00836C48"/>
    <w:rsid w:val="008503A9"/>
    <w:rsid w:val="008518CD"/>
    <w:rsid w:val="00853BBE"/>
    <w:rsid w:val="00854BD2"/>
    <w:rsid w:val="00861A11"/>
    <w:rsid w:val="00861D19"/>
    <w:rsid w:val="008718D9"/>
    <w:rsid w:val="00875A4F"/>
    <w:rsid w:val="00875C36"/>
    <w:rsid w:val="00883CE3"/>
    <w:rsid w:val="00884CCE"/>
    <w:rsid w:val="00886D91"/>
    <w:rsid w:val="008914AA"/>
    <w:rsid w:val="008914B6"/>
    <w:rsid w:val="0089278B"/>
    <w:rsid w:val="0089484C"/>
    <w:rsid w:val="008A1443"/>
    <w:rsid w:val="008A2978"/>
    <w:rsid w:val="008B0731"/>
    <w:rsid w:val="008B5A59"/>
    <w:rsid w:val="008B61F5"/>
    <w:rsid w:val="008C0B3A"/>
    <w:rsid w:val="008C764A"/>
    <w:rsid w:val="008D78FD"/>
    <w:rsid w:val="008D7CFE"/>
    <w:rsid w:val="008E1D05"/>
    <w:rsid w:val="008E2222"/>
    <w:rsid w:val="008E24F8"/>
    <w:rsid w:val="008E4151"/>
    <w:rsid w:val="008E768E"/>
    <w:rsid w:val="008F21AE"/>
    <w:rsid w:val="008F3A51"/>
    <w:rsid w:val="008F680A"/>
    <w:rsid w:val="008F7BF0"/>
    <w:rsid w:val="0090345C"/>
    <w:rsid w:val="0090571A"/>
    <w:rsid w:val="00910352"/>
    <w:rsid w:val="00911C34"/>
    <w:rsid w:val="00916075"/>
    <w:rsid w:val="00923E22"/>
    <w:rsid w:val="009247DA"/>
    <w:rsid w:val="00925F99"/>
    <w:rsid w:val="0093138A"/>
    <w:rsid w:val="009317AC"/>
    <w:rsid w:val="009333EF"/>
    <w:rsid w:val="00936B5C"/>
    <w:rsid w:val="00944F93"/>
    <w:rsid w:val="00946A05"/>
    <w:rsid w:val="00956D3D"/>
    <w:rsid w:val="00956E51"/>
    <w:rsid w:val="00957388"/>
    <w:rsid w:val="009620B8"/>
    <w:rsid w:val="0096226E"/>
    <w:rsid w:val="0096309A"/>
    <w:rsid w:val="00972970"/>
    <w:rsid w:val="00976A1B"/>
    <w:rsid w:val="00980FA7"/>
    <w:rsid w:val="00981493"/>
    <w:rsid w:val="00981FC8"/>
    <w:rsid w:val="009900D5"/>
    <w:rsid w:val="009912E9"/>
    <w:rsid w:val="00997576"/>
    <w:rsid w:val="00997970"/>
    <w:rsid w:val="00997D88"/>
    <w:rsid w:val="009A348B"/>
    <w:rsid w:val="009A510A"/>
    <w:rsid w:val="009A5144"/>
    <w:rsid w:val="009A52F6"/>
    <w:rsid w:val="009A7587"/>
    <w:rsid w:val="009B6A5D"/>
    <w:rsid w:val="009B6CB7"/>
    <w:rsid w:val="009C0C82"/>
    <w:rsid w:val="009C17AC"/>
    <w:rsid w:val="009C2C3F"/>
    <w:rsid w:val="009C4D79"/>
    <w:rsid w:val="009C5C05"/>
    <w:rsid w:val="009D2AB2"/>
    <w:rsid w:val="009D605C"/>
    <w:rsid w:val="009E0FD6"/>
    <w:rsid w:val="009E1E8E"/>
    <w:rsid w:val="009E42F3"/>
    <w:rsid w:val="009E4959"/>
    <w:rsid w:val="009E7EB5"/>
    <w:rsid w:val="009F3A00"/>
    <w:rsid w:val="00A01CF3"/>
    <w:rsid w:val="00A051A5"/>
    <w:rsid w:val="00A06DC1"/>
    <w:rsid w:val="00A0782C"/>
    <w:rsid w:val="00A14746"/>
    <w:rsid w:val="00A147CF"/>
    <w:rsid w:val="00A14E0B"/>
    <w:rsid w:val="00A1647C"/>
    <w:rsid w:val="00A16DC1"/>
    <w:rsid w:val="00A17BA8"/>
    <w:rsid w:val="00A21B1C"/>
    <w:rsid w:val="00A230C3"/>
    <w:rsid w:val="00A25A48"/>
    <w:rsid w:val="00A26C2A"/>
    <w:rsid w:val="00A304CA"/>
    <w:rsid w:val="00A33E73"/>
    <w:rsid w:val="00A40348"/>
    <w:rsid w:val="00A453F7"/>
    <w:rsid w:val="00A46A9C"/>
    <w:rsid w:val="00A512D2"/>
    <w:rsid w:val="00A63B51"/>
    <w:rsid w:val="00A65861"/>
    <w:rsid w:val="00A65B83"/>
    <w:rsid w:val="00A66649"/>
    <w:rsid w:val="00A73418"/>
    <w:rsid w:val="00A7574F"/>
    <w:rsid w:val="00A77323"/>
    <w:rsid w:val="00A77D0F"/>
    <w:rsid w:val="00A81885"/>
    <w:rsid w:val="00A81AAD"/>
    <w:rsid w:val="00A81F85"/>
    <w:rsid w:val="00A84CFE"/>
    <w:rsid w:val="00A87867"/>
    <w:rsid w:val="00A879D9"/>
    <w:rsid w:val="00A87A18"/>
    <w:rsid w:val="00A908AE"/>
    <w:rsid w:val="00A9157C"/>
    <w:rsid w:val="00A92985"/>
    <w:rsid w:val="00A96A7C"/>
    <w:rsid w:val="00AB54E8"/>
    <w:rsid w:val="00AB602A"/>
    <w:rsid w:val="00AD016A"/>
    <w:rsid w:val="00AD254E"/>
    <w:rsid w:val="00AD4C4E"/>
    <w:rsid w:val="00AF0F02"/>
    <w:rsid w:val="00AF28FA"/>
    <w:rsid w:val="00AF46B8"/>
    <w:rsid w:val="00AF7F8F"/>
    <w:rsid w:val="00B02182"/>
    <w:rsid w:val="00B035E3"/>
    <w:rsid w:val="00B049B8"/>
    <w:rsid w:val="00B10B49"/>
    <w:rsid w:val="00B13484"/>
    <w:rsid w:val="00B158AD"/>
    <w:rsid w:val="00B1724A"/>
    <w:rsid w:val="00B224C3"/>
    <w:rsid w:val="00B3119B"/>
    <w:rsid w:val="00B32BE0"/>
    <w:rsid w:val="00B356A6"/>
    <w:rsid w:val="00B416F6"/>
    <w:rsid w:val="00B4177C"/>
    <w:rsid w:val="00B45647"/>
    <w:rsid w:val="00B47594"/>
    <w:rsid w:val="00B5418A"/>
    <w:rsid w:val="00B55A31"/>
    <w:rsid w:val="00B56F70"/>
    <w:rsid w:val="00B5772B"/>
    <w:rsid w:val="00B614F4"/>
    <w:rsid w:val="00B616B2"/>
    <w:rsid w:val="00B64085"/>
    <w:rsid w:val="00B71C1B"/>
    <w:rsid w:val="00B73898"/>
    <w:rsid w:val="00B825E9"/>
    <w:rsid w:val="00B8544D"/>
    <w:rsid w:val="00B85575"/>
    <w:rsid w:val="00B9620E"/>
    <w:rsid w:val="00B96FBC"/>
    <w:rsid w:val="00B971BF"/>
    <w:rsid w:val="00BA07FB"/>
    <w:rsid w:val="00BA1CA4"/>
    <w:rsid w:val="00BA1E74"/>
    <w:rsid w:val="00BA21BF"/>
    <w:rsid w:val="00BA2677"/>
    <w:rsid w:val="00BA670E"/>
    <w:rsid w:val="00BB0153"/>
    <w:rsid w:val="00BB293A"/>
    <w:rsid w:val="00BB29A5"/>
    <w:rsid w:val="00BC0364"/>
    <w:rsid w:val="00BC1734"/>
    <w:rsid w:val="00BC1E2E"/>
    <w:rsid w:val="00BC29CE"/>
    <w:rsid w:val="00BD2067"/>
    <w:rsid w:val="00BD3DC3"/>
    <w:rsid w:val="00BE0BE4"/>
    <w:rsid w:val="00BE1F2B"/>
    <w:rsid w:val="00BE5116"/>
    <w:rsid w:val="00BE6AB9"/>
    <w:rsid w:val="00BE6BE7"/>
    <w:rsid w:val="00BF2A34"/>
    <w:rsid w:val="00BF35D5"/>
    <w:rsid w:val="00BF54DF"/>
    <w:rsid w:val="00C0093D"/>
    <w:rsid w:val="00C02948"/>
    <w:rsid w:val="00C114AE"/>
    <w:rsid w:val="00C11B6B"/>
    <w:rsid w:val="00C1219E"/>
    <w:rsid w:val="00C14F8F"/>
    <w:rsid w:val="00C1527F"/>
    <w:rsid w:val="00C241D7"/>
    <w:rsid w:val="00C24C8C"/>
    <w:rsid w:val="00C25CE8"/>
    <w:rsid w:val="00C30931"/>
    <w:rsid w:val="00C309ED"/>
    <w:rsid w:val="00C33B38"/>
    <w:rsid w:val="00C357BC"/>
    <w:rsid w:val="00C4567A"/>
    <w:rsid w:val="00C62659"/>
    <w:rsid w:val="00C75352"/>
    <w:rsid w:val="00C759F4"/>
    <w:rsid w:val="00C7730B"/>
    <w:rsid w:val="00C81989"/>
    <w:rsid w:val="00C824E7"/>
    <w:rsid w:val="00C84BB7"/>
    <w:rsid w:val="00C92C2F"/>
    <w:rsid w:val="00C94E1D"/>
    <w:rsid w:val="00C96417"/>
    <w:rsid w:val="00CA22EE"/>
    <w:rsid w:val="00CA4648"/>
    <w:rsid w:val="00CA56A0"/>
    <w:rsid w:val="00CA5842"/>
    <w:rsid w:val="00CB450A"/>
    <w:rsid w:val="00CB5D70"/>
    <w:rsid w:val="00CB6C39"/>
    <w:rsid w:val="00CB7CE8"/>
    <w:rsid w:val="00CB7D16"/>
    <w:rsid w:val="00CC4A26"/>
    <w:rsid w:val="00CD410A"/>
    <w:rsid w:val="00CE26E0"/>
    <w:rsid w:val="00CE6871"/>
    <w:rsid w:val="00CE70D4"/>
    <w:rsid w:val="00CF2E51"/>
    <w:rsid w:val="00CF4C5B"/>
    <w:rsid w:val="00CF4F7C"/>
    <w:rsid w:val="00D00B06"/>
    <w:rsid w:val="00D0570A"/>
    <w:rsid w:val="00D06712"/>
    <w:rsid w:val="00D10EC2"/>
    <w:rsid w:val="00D11866"/>
    <w:rsid w:val="00D166C0"/>
    <w:rsid w:val="00D17CF1"/>
    <w:rsid w:val="00D21E54"/>
    <w:rsid w:val="00D25A26"/>
    <w:rsid w:val="00D304A7"/>
    <w:rsid w:val="00D43CA2"/>
    <w:rsid w:val="00D46209"/>
    <w:rsid w:val="00D50F4F"/>
    <w:rsid w:val="00D535DE"/>
    <w:rsid w:val="00D6526D"/>
    <w:rsid w:val="00D7481A"/>
    <w:rsid w:val="00D80CF3"/>
    <w:rsid w:val="00D81096"/>
    <w:rsid w:val="00D83641"/>
    <w:rsid w:val="00D85C29"/>
    <w:rsid w:val="00D90D65"/>
    <w:rsid w:val="00D92A0A"/>
    <w:rsid w:val="00D94F6A"/>
    <w:rsid w:val="00D96986"/>
    <w:rsid w:val="00DA0E41"/>
    <w:rsid w:val="00DA1617"/>
    <w:rsid w:val="00DA3F4C"/>
    <w:rsid w:val="00DA55BB"/>
    <w:rsid w:val="00DB0E5F"/>
    <w:rsid w:val="00DB37B7"/>
    <w:rsid w:val="00DB52A4"/>
    <w:rsid w:val="00DC00A6"/>
    <w:rsid w:val="00DC0D23"/>
    <w:rsid w:val="00DC2E2D"/>
    <w:rsid w:val="00DC7902"/>
    <w:rsid w:val="00DD07F7"/>
    <w:rsid w:val="00DE0D8D"/>
    <w:rsid w:val="00DE1090"/>
    <w:rsid w:val="00DE1284"/>
    <w:rsid w:val="00DE457A"/>
    <w:rsid w:val="00DE45C5"/>
    <w:rsid w:val="00DE5D8C"/>
    <w:rsid w:val="00DE758F"/>
    <w:rsid w:val="00DF3599"/>
    <w:rsid w:val="00DF5987"/>
    <w:rsid w:val="00DF7023"/>
    <w:rsid w:val="00E004C3"/>
    <w:rsid w:val="00E100EA"/>
    <w:rsid w:val="00E10523"/>
    <w:rsid w:val="00E11666"/>
    <w:rsid w:val="00E12BD9"/>
    <w:rsid w:val="00E13524"/>
    <w:rsid w:val="00E1451D"/>
    <w:rsid w:val="00E146B3"/>
    <w:rsid w:val="00E217CD"/>
    <w:rsid w:val="00E23633"/>
    <w:rsid w:val="00E33235"/>
    <w:rsid w:val="00E35EB1"/>
    <w:rsid w:val="00E42E3B"/>
    <w:rsid w:val="00E46A65"/>
    <w:rsid w:val="00E5046B"/>
    <w:rsid w:val="00E61A5A"/>
    <w:rsid w:val="00E61DE7"/>
    <w:rsid w:val="00E6423A"/>
    <w:rsid w:val="00E66A0D"/>
    <w:rsid w:val="00E67A0E"/>
    <w:rsid w:val="00E81D42"/>
    <w:rsid w:val="00E82BE4"/>
    <w:rsid w:val="00E87B2A"/>
    <w:rsid w:val="00E900AA"/>
    <w:rsid w:val="00E90855"/>
    <w:rsid w:val="00E91039"/>
    <w:rsid w:val="00E92F31"/>
    <w:rsid w:val="00E94092"/>
    <w:rsid w:val="00EA0FC1"/>
    <w:rsid w:val="00EA339B"/>
    <w:rsid w:val="00EA53F1"/>
    <w:rsid w:val="00EA65BB"/>
    <w:rsid w:val="00EA703C"/>
    <w:rsid w:val="00EB2961"/>
    <w:rsid w:val="00EB2E85"/>
    <w:rsid w:val="00EB30ED"/>
    <w:rsid w:val="00EB4131"/>
    <w:rsid w:val="00EB7596"/>
    <w:rsid w:val="00EC0408"/>
    <w:rsid w:val="00EC1831"/>
    <w:rsid w:val="00EC2F7D"/>
    <w:rsid w:val="00EC3634"/>
    <w:rsid w:val="00EC6A25"/>
    <w:rsid w:val="00ED778D"/>
    <w:rsid w:val="00ED7906"/>
    <w:rsid w:val="00EE194A"/>
    <w:rsid w:val="00EE1CB8"/>
    <w:rsid w:val="00EE3553"/>
    <w:rsid w:val="00EE4281"/>
    <w:rsid w:val="00EE63C9"/>
    <w:rsid w:val="00EF26FA"/>
    <w:rsid w:val="00EF5DE7"/>
    <w:rsid w:val="00EF7359"/>
    <w:rsid w:val="00F02860"/>
    <w:rsid w:val="00F07B2C"/>
    <w:rsid w:val="00F12CD6"/>
    <w:rsid w:val="00F152C0"/>
    <w:rsid w:val="00F252E9"/>
    <w:rsid w:val="00F25970"/>
    <w:rsid w:val="00F3082B"/>
    <w:rsid w:val="00F311B2"/>
    <w:rsid w:val="00F312AF"/>
    <w:rsid w:val="00F31DA5"/>
    <w:rsid w:val="00F46366"/>
    <w:rsid w:val="00F464CC"/>
    <w:rsid w:val="00F47554"/>
    <w:rsid w:val="00F50326"/>
    <w:rsid w:val="00F52EDE"/>
    <w:rsid w:val="00F539DF"/>
    <w:rsid w:val="00F56A97"/>
    <w:rsid w:val="00F62BEC"/>
    <w:rsid w:val="00F65592"/>
    <w:rsid w:val="00F70EA7"/>
    <w:rsid w:val="00F729ED"/>
    <w:rsid w:val="00F762F2"/>
    <w:rsid w:val="00F76CB0"/>
    <w:rsid w:val="00F77ED1"/>
    <w:rsid w:val="00F81E0F"/>
    <w:rsid w:val="00F8237D"/>
    <w:rsid w:val="00F827E4"/>
    <w:rsid w:val="00FA15AE"/>
    <w:rsid w:val="00FA5B51"/>
    <w:rsid w:val="00FA7B13"/>
    <w:rsid w:val="00FB00A8"/>
    <w:rsid w:val="00FB142C"/>
    <w:rsid w:val="00FB45A5"/>
    <w:rsid w:val="00FB4961"/>
    <w:rsid w:val="00FC5BAC"/>
    <w:rsid w:val="00FC77A4"/>
    <w:rsid w:val="00FD2660"/>
    <w:rsid w:val="00FD528F"/>
    <w:rsid w:val="00FD6B00"/>
    <w:rsid w:val="00FD6B4A"/>
    <w:rsid w:val="00FD70EC"/>
    <w:rsid w:val="00FD7B55"/>
    <w:rsid w:val="00FE468E"/>
    <w:rsid w:val="00FE6BB4"/>
    <w:rsid w:val="00FF2863"/>
    <w:rsid w:val="00FF313A"/>
    <w:rsid w:val="00FF4C04"/>
    <w:rsid w:val="00FF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34BE4"/>
  <w15:docId w15:val="{01E8F756-CDE5-4F99-AF17-A0EF574B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rPr>
  </w:style>
  <w:style w:type="paragraph" w:styleId="Heading1">
    <w:name w:val="heading 1"/>
    <w:basedOn w:val="Normal"/>
    <w:next w:val="Normal"/>
    <w:qFormat/>
    <w:pPr>
      <w:keepNext/>
      <w:numPr>
        <w:numId w:val="2"/>
      </w:numPr>
      <w:outlineLvl w:val="0"/>
    </w:pPr>
    <w:rPr>
      <w:b/>
    </w:rPr>
  </w:style>
  <w:style w:type="paragraph" w:styleId="Heading2">
    <w:name w:val="heading 2"/>
    <w:basedOn w:val="Normal"/>
    <w:next w:val="Normal"/>
    <w:qFormat/>
    <w:pPr>
      <w:keepNext/>
      <w:numPr>
        <w:ilvl w:val="1"/>
        <w:numId w:val="2"/>
      </w:numPr>
      <w:outlineLvl w:val="1"/>
    </w:pPr>
  </w:style>
  <w:style w:type="paragraph" w:styleId="Heading3">
    <w:name w:val="heading 3"/>
    <w:basedOn w:val="Normal"/>
    <w:next w:val="Normal"/>
    <w:qFormat/>
    <w:pPr>
      <w:keepNext/>
      <w:numPr>
        <w:ilvl w:val="2"/>
        <w:numId w:val="2"/>
      </w:numPr>
      <w:outlineLvl w:val="2"/>
    </w:p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rFonts w:ascii="Arial Black" w:hAnsi="Arial Black"/>
      <w:b/>
      <w:sz w:val="24"/>
    </w:rPr>
  </w:style>
  <w:style w:type="paragraph" w:styleId="PlainText">
    <w:name w:val="Plain Text"/>
    <w:basedOn w:val="Normal"/>
    <w:rPr>
      <w:rFonts w:ascii="Courier New" w:hAnsi="Courier New"/>
    </w:rPr>
  </w:style>
  <w:style w:type="paragraph" w:styleId="TOC1">
    <w:name w:val="toc 1"/>
    <w:basedOn w:val="Normal"/>
    <w:next w:val="Normal"/>
    <w:autoRedefine/>
    <w:semiHidden/>
    <w:pPr>
      <w:outlineLvl w:val="0"/>
    </w:pPr>
    <w:rPr>
      <w:b/>
    </w:rPr>
  </w:style>
  <w:style w:type="paragraph" w:customStyle="1" w:styleId="cmdtable">
    <w:name w:val="cmd table"/>
    <w:basedOn w:val="Normal"/>
    <w:pPr>
      <w:spacing w:before="20" w:after="20"/>
    </w:pPr>
    <w:rPr>
      <w:sz w:val="18"/>
    </w:rPr>
  </w:style>
  <w:style w:type="paragraph" w:styleId="BodyText">
    <w:name w:val="Body Text"/>
    <w:basedOn w:val="Normal"/>
    <w:pPr>
      <w:spacing w:after="12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rPr>
      <w:sz w:val="24"/>
    </w:rPr>
  </w:style>
  <w:style w:type="paragraph" w:styleId="BodyText2">
    <w:name w:val="Body Text 2"/>
    <w:basedOn w:val="Normal"/>
    <w:pPr>
      <w:jc w:val="center"/>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7C0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A14746"/>
    <w:rPr>
      <w:sz w:val="16"/>
      <w:szCs w:val="16"/>
    </w:rPr>
  </w:style>
  <w:style w:type="paragraph" w:styleId="CommentText">
    <w:name w:val="annotation text"/>
    <w:basedOn w:val="Normal"/>
    <w:semiHidden/>
    <w:rsid w:val="00A14746"/>
  </w:style>
  <w:style w:type="paragraph" w:styleId="CommentSubject">
    <w:name w:val="annotation subject"/>
    <w:basedOn w:val="CommentText"/>
    <w:next w:val="CommentText"/>
    <w:semiHidden/>
    <w:rsid w:val="00A14746"/>
    <w:rPr>
      <w:b/>
      <w:bCs/>
    </w:rPr>
  </w:style>
  <w:style w:type="paragraph" w:styleId="ListParagraph">
    <w:name w:val="List Paragraph"/>
    <w:basedOn w:val="Normal"/>
    <w:uiPriority w:val="34"/>
    <w:qFormat/>
    <w:rsid w:val="00622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SOP%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5006B-06F9-483B-BBD3-E3FAB8C6B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 TEMPLATE.dot</Template>
  <TotalTime>1</TotalTime>
  <Pages>2</Pages>
  <Words>304</Words>
  <Characters>1733</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SOP  Procedure XXXX</vt:lpstr>
    </vt:vector>
  </TitlesOfParts>
  <Company>Northrop Grumman Space Technology</Company>
  <LinksUpToDate>false</LinksUpToDate>
  <CharactersWithSpaces>2033</CharactersWithSpaces>
  <SharedDoc>false</SharedDoc>
  <HLinks>
    <vt:vector size="24" baseType="variant">
      <vt:variant>
        <vt:i4>3342392</vt:i4>
      </vt:variant>
      <vt:variant>
        <vt:i4>9</vt:i4>
      </vt:variant>
      <vt:variant>
        <vt:i4>0</vt:i4>
      </vt:variant>
      <vt:variant>
        <vt:i4>5</vt:i4>
      </vt:variant>
      <vt:variant>
        <vt:lpwstr>http://occweb.cfa.harvard.edu/twiki/OP05/CardItemPcadLimitation033</vt:lpwstr>
      </vt:variant>
      <vt:variant>
        <vt:lpwstr/>
      </vt:variant>
      <vt:variant>
        <vt:i4>2883652</vt:i4>
      </vt:variant>
      <vt:variant>
        <vt:i4>6</vt:i4>
      </vt:variant>
      <vt:variant>
        <vt:i4>0</vt:i4>
      </vt:variant>
      <vt:variant>
        <vt:i4>5</vt:i4>
      </vt:variant>
      <vt:variant>
        <vt:lpwstr>mailto:occweb@cfa.harvard.edu</vt:lpwstr>
      </vt:variant>
      <vt:variant>
        <vt:lpwstr/>
      </vt:variant>
      <vt:variant>
        <vt:i4>4390983</vt:i4>
      </vt:variant>
      <vt:variant>
        <vt:i4>3</vt:i4>
      </vt:variant>
      <vt:variant>
        <vt:i4>0</vt:i4>
      </vt:variant>
      <vt:variant>
        <vt:i4>5</vt:i4>
      </vt:variant>
      <vt:variant>
        <vt:lpwstr>C:\Documents and Settings\bwilliams\Local Settings\Temporary Internet Files\Local Settings\Temporary Internet Files\OLK52D\occweb.cfa.harvard.edu</vt:lpwstr>
      </vt:variant>
      <vt:variant>
        <vt:lpwstr/>
      </vt:variant>
      <vt:variant>
        <vt:i4>4522029</vt:i4>
      </vt:variant>
      <vt:variant>
        <vt:i4>0</vt:i4>
      </vt:variant>
      <vt:variant>
        <vt:i4>0</vt:i4>
      </vt:variant>
      <vt:variant>
        <vt:i4>5</vt:i4>
      </vt:variant>
      <vt:variant>
        <vt:lpwstr>C:\Documents and Settings\bwilliams\Local Settings\Temporary Internet Files\Local Settings\Temporary Internet Files\OLK52D\occweb.cfa.harvard.edu\occweb\web\webapps\onlineforms\portal.php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Procedure XXXX</dc:title>
  <dc:creator>Brent Williams</dc:creator>
  <cp:lastModifiedBy>Misty Provost</cp:lastModifiedBy>
  <cp:revision>2</cp:revision>
  <cp:lastPrinted>2010-07-01T21:23:00Z</cp:lastPrinted>
  <dcterms:created xsi:type="dcterms:W3CDTF">2020-09-22T15:36:00Z</dcterms:created>
  <dcterms:modified xsi:type="dcterms:W3CDTF">2020-09-22T15:36:00Z</dcterms:modified>
</cp:coreProperties>
</file>